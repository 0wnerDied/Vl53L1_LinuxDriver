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F8F" w14:textId="77777777" w:rsidR="00C42079" w:rsidRPr="003142CE" w:rsidRDefault="00C42079" w:rsidP="009C1663">
      <w:pPr>
        <w:pStyle w:val="NoSpacing"/>
        <w:rPr>
          <w:sz w:val="22"/>
        </w:rPr>
      </w:pPr>
    </w:p>
    <w:tbl>
      <w:tblPr>
        <w:tblW w:w="5000" w:type="pct"/>
        <w:jc w:val="center"/>
        <w:tblLook w:val="04A0" w:firstRow="1" w:lastRow="0" w:firstColumn="1" w:lastColumn="0" w:noHBand="0" w:noVBand="1"/>
      </w:tblPr>
      <w:tblGrid>
        <w:gridCol w:w="9674"/>
      </w:tblGrid>
      <w:tr w:rsidR="00156D8A" w:rsidRPr="00156D8A" w14:paraId="25DE540D" w14:textId="77777777" w:rsidTr="003142CE">
        <w:trPr>
          <w:trHeight w:val="2880"/>
          <w:jc w:val="center"/>
        </w:trPr>
        <w:tc>
          <w:tcPr>
            <w:tcW w:w="5000" w:type="pct"/>
          </w:tcPr>
          <w:p w14:paraId="295E6891" w14:textId="66BF2CD1" w:rsidR="00156D8A" w:rsidRPr="00156D8A" w:rsidRDefault="00156D8A" w:rsidP="00156D8A">
            <w:pPr>
              <w:keepLines/>
              <w:spacing w:before="120" w:after="120" w:line="360" w:lineRule="auto"/>
              <w:jc w:val="center"/>
              <w:rPr>
                <w:rFonts w:asciiTheme="majorHAnsi" w:eastAsiaTheme="majorEastAsia" w:hAnsiTheme="majorHAnsi" w:cstheme="majorBidi"/>
                <w:caps/>
              </w:rPr>
            </w:pPr>
          </w:p>
        </w:tc>
      </w:tr>
      <w:tr w:rsidR="00156D8A" w:rsidRPr="00156D8A" w14:paraId="291FE6DF" w14:textId="77777777" w:rsidTr="003142CE">
        <w:trPr>
          <w:trHeight w:val="1440"/>
          <w:jc w:val="center"/>
        </w:tr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9A9DC" w:themeColor="accent1"/>
                </w:tcBorders>
                <w:vAlign w:val="center"/>
              </w:tcPr>
              <w:p w14:paraId="5D4B343D" w14:textId="77777777" w:rsidR="00156D8A" w:rsidRPr="00156D8A" w:rsidRDefault="00156D8A" w:rsidP="00045DE0">
                <w:pPr>
                  <w:keepLines/>
                  <w:spacing w:before="120" w:after="120" w:line="360" w:lineRule="auto"/>
                  <w:jc w:val="center"/>
                  <w:rPr>
                    <w:rFonts w:asciiTheme="majorHAnsi" w:eastAsiaTheme="majorEastAsia" w:hAnsiTheme="majorHAnsi" w:cstheme="majorBidi"/>
                    <w:sz w:val="72"/>
                    <w:szCs w:val="72"/>
                  </w:rPr>
                </w:pPr>
                <w:proofErr w:type="spellStart"/>
                <w:r w:rsidRPr="003142CE">
                  <w:rPr>
                    <w:rFonts w:asciiTheme="majorHAnsi" w:eastAsiaTheme="majorEastAsia" w:hAnsiTheme="majorHAnsi" w:cstheme="majorBidi"/>
                    <w:sz w:val="72"/>
                    <w:szCs w:val="72"/>
                  </w:rPr>
                  <w:t>Phio</w:t>
                </w:r>
                <w:proofErr w:type="spellEnd"/>
                <w:r w:rsidRPr="003142CE">
                  <w:rPr>
                    <w:rFonts w:asciiTheme="majorHAnsi" w:eastAsiaTheme="majorEastAsia" w:hAnsiTheme="majorHAnsi" w:cstheme="majorBidi"/>
                    <w:sz w:val="72"/>
                    <w:szCs w:val="72"/>
                  </w:rPr>
                  <w:t xml:space="preserve"> </w:t>
                </w:r>
                <w:r w:rsidR="00045DE0">
                  <w:rPr>
                    <w:rFonts w:asciiTheme="majorHAnsi" w:eastAsiaTheme="majorEastAsia" w:hAnsiTheme="majorHAnsi" w:cstheme="majorBidi"/>
                    <w:sz w:val="72"/>
                    <w:szCs w:val="72"/>
                  </w:rPr>
                  <w:t>Usage</w:t>
                </w:r>
              </w:p>
            </w:tc>
          </w:sdtContent>
        </w:sdt>
      </w:tr>
      <w:tr w:rsidR="00156D8A" w:rsidRPr="00156D8A" w14:paraId="4797E1C4" w14:textId="77777777" w:rsidTr="003142CE">
        <w:trPr>
          <w:trHeight w:val="720"/>
          <w:jc w:val="center"/>
        </w:trPr>
        <w:sdt>
          <w:sdtPr>
            <w:rPr>
              <w:rFonts w:asciiTheme="majorHAnsi" w:eastAsiaTheme="majorEastAsia" w:hAnsiTheme="majorHAnsi" w:cstheme="majorBidi"/>
              <w:color w:val="auto"/>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9A9DC" w:themeColor="accent1"/>
                </w:tcBorders>
                <w:vAlign w:val="center"/>
              </w:tcPr>
              <w:p w14:paraId="47E8C344" w14:textId="77777777" w:rsidR="00156D8A" w:rsidRPr="00156D8A" w:rsidRDefault="004B5EC8" w:rsidP="004B5EC8">
                <w:pPr>
                  <w:keepLines/>
                  <w:spacing w:before="120" w:after="120"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color w:val="auto"/>
                    <w:sz w:val="44"/>
                    <w:szCs w:val="44"/>
                  </w:rPr>
                  <w:t xml:space="preserve">A short introduction to </w:t>
                </w:r>
                <w:proofErr w:type="spellStart"/>
                <w:r>
                  <w:rPr>
                    <w:rFonts w:asciiTheme="majorHAnsi" w:eastAsiaTheme="majorEastAsia" w:hAnsiTheme="majorHAnsi" w:cstheme="majorBidi"/>
                    <w:color w:val="auto"/>
                    <w:sz w:val="44"/>
                    <w:szCs w:val="44"/>
                  </w:rPr>
                  <w:t>phio</w:t>
                </w:r>
                <w:proofErr w:type="spellEnd"/>
                <w:r>
                  <w:rPr>
                    <w:rFonts w:asciiTheme="majorHAnsi" w:eastAsiaTheme="majorEastAsia" w:hAnsiTheme="majorHAnsi" w:cstheme="majorBidi"/>
                    <w:color w:val="auto"/>
                    <w:sz w:val="44"/>
                    <w:szCs w:val="44"/>
                  </w:rPr>
                  <w:t xml:space="preserve"> options</w:t>
                </w:r>
              </w:p>
            </w:tc>
          </w:sdtContent>
        </w:sdt>
      </w:tr>
      <w:tr w:rsidR="00156D8A" w:rsidRPr="00156D8A" w14:paraId="76207FAE" w14:textId="77777777" w:rsidTr="003142CE">
        <w:trPr>
          <w:trHeight w:val="360"/>
          <w:jc w:val="center"/>
        </w:trPr>
        <w:tc>
          <w:tcPr>
            <w:tcW w:w="5000" w:type="pct"/>
            <w:vAlign w:val="center"/>
          </w:tcPr>
          <w:p w14:paraId="28BD02C8" w14:textId="77777777" w:rsidR="00156D8A" w:rsidRPr="00156D8A" w:rsidRDefault="00156D8A" w:rsidP="00156D8A">
            <w:pPr>
              <w:keepLines/>
              <w:spacing w:before="120" w:after="120" w:line="360" w:lineRule="auto"/>
              <w:jc w:val="center"/>
            </w:pPr>
          </w:p>
        </w:tc>
      </w:tr>
      <w:tr w:rsidR="00156D8A" w:rsidRPr="00156D8A" w14:paraId="41D4E45C" w14:textId="77777777" w:rsidTr="003142CE">
        <w:trPr>
          <w:trHeight w:val="360"/>
          <w:jc w:val="center"/>
        </w:trPr>
        <w:tc>
          <w:tcPr>
            <w:tcW w:w="5000" w:type="pct"/>
            <w:vAlign w:val="center"/>
          </w:tcPr>
          <w:p w14:paraId="57CF2BEC" w14:textId="2CB50E29" w:rsidR="00156D8A" w:rsidRPr="00156D8A" w:rsidRDefault="00156D8A" w:rsidP="00045DE0">
            <w:pPr>
              <w:keepLines/>
              <w:spacing w:before="120" w:after="120" w:line="360" w:lineRule="auto"/>
              <w:jc w:val="center"/>
              <w:rPr>
                <w:b/>
                <w:bCs/>
              </w:rPr>
            </w:pPr>
          </w:p>
        </w:tc>
      </w:tr>
      <w:tr w:rsidR="00156D8A" w:rsidRPr="00156D8A" w14:paraId="61A4A92C" w14:textId="77777777" w:rsidTr="003142C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10-15T00:00:00Z">
              <w:dateFormat w:val="M/d/yyyy"/>
              <w:lid w:val="en-US"/>
              <w:storeMappedDataAs w:val="dateTime"/>
              <w:calendar w:val="gregorian"/>
            </w:date>
          </w:sdtPr>
          <w:sdtEndPr/>
          <w:sdtContent>
            <w:tc>
              <w:tcPr>
                <w:tcW w:w="5000" w:type="pct"/>
                <w:vAlign w:val="center"/>
              </w:tcPr>
              <w:p w14:paraId="1F497F48" w14:textId="77777777" w:rsidR="00156D8A" w:rsidRPr="00156D8A" w:rsidRDefault="00045DE0" w:rsidP="0067744A">
                <w:pPr>
                  <w:keepLines/>
                  <w:spacing w:before="120" w:after="120" w:line="360" w:lineRule="auto"/>
                  <w:jc w:val="center"/>
                  <w:rPr>
                    <w:b/>
                    <w:bCs/>
                  </w:rPr>
                </w:pPr>
                <w:r>
                  <w:rPr>
                    <w:b/>
                    <w:bCs/>
                  </w:rPr>
                  <w:t>10/</w:t>
                </w:r>
                <w:r w:rsidR="0067744A">
                  <w:rPr>
                    <w:b/>
                    <w:bCs/>
                  </w:rPr>
                  <w:t>15</w:t>
                </w:r>
                <w:r>
                  <w:rPr>
                    <w:b/>
                    <w:bCs/>
                  </w:rPr>
                  <w:t>/2018</w:t>
                </w:r>
              </w:p>
            </w:tc>
          </w:sdtContent>
        </w:sdt>
      </w:tr>
    </w:tbl>
    <w:p w14:paraId="04FAE9C9" w14:textId="77777777" w:rsidR="009C1663" w:rsidRPr="003142CE" w:rsidRDefault="009C1663" w:rsidP="00F80F6D">
      <w:pPr>
        <w:pStyle w:val="NoSpacing"/>
        <w:rPr>
          <w:sz w:val="22"/>
        </w:rPr>
      </w:pPr>
    </w:p>
    <w:p w14:paraId="28E76D9B" w14:textId="77777777" w:rsidR="00156D8A" w:rsidRPr="003142CE" w:rsidRDefault="00156D8A" w:rsidP="00156D8A"/>
    <w:p w14:paraId="5164A5E1" w14:textId="77777777" w:rsidR="00156D8A" w:rsidRPr="003142CE" w:rsidRDefault="00156D8A" w:rsidP="00156D8A">
      <w:r w:rsidRPr="003142CE">
        <w:br w:type="page"/>
      </w:r>
    </w:p>
    <w:p w14:paraId="1D3C8906" w14:textId="77777777" w:rsidR="00156D8A" w:rsidRPr="003142CE" w:rsidRDefault="00156D8A" w:rsidP="00156D8A">
      <w:pPr>
        <w:pStyle w:val="STHead1"/>
        <w:rPr>
          <w:lang w:val="en-US"/>
        </w:rPr>
      </w:pPr>
      <w:bookmarkStart w:id="0" w:name="_Toc441494992"/>
      <w:r w:rsidRPr="003142CE">
        <w:rPr>
          <w:lang w:val="en-US"/>
        </w:rPr>
        <w:lastRenderedPageBreak/>
        <w:t>Introduction</w:t>
      </w:r>
      <w:bookmarkEnd w:id="0"/>
    </w:p>
    <w:p w14:paraId="36616E51" w14:textId="77777777" w:rsidR="00805068" w:rsidRPr="003142CE" w:rsidRDefault="00045DE0" w:rsidP="00156D8A">
      <w:pPr>
        <w:pStyle w:val="NoSpacing"/>
      </w:pPr>
      <w:r>
        <w:t xml:space="preserve">The VL53L1 </w:t>
      </w:r>
      <w:r w:rsidR="00156D8A" w:rsidRPr="003142CE">
        <w:t xml:space="preserve">Linux Driver </w:t>
      </w:r>
      <w:r>
        <w:t>delivery comes with a daemon (</w:t>
      </w:r>
      <w:r w:rsidR="002B7ABE" w:rsidRPr="003142CE">
        <w:t xml:space="preserve">for IPP </w:t>
      </w:r>
      <w:r w:rsidR="006C45DB">
        <w:t xml:space="preserve">histograms’ related </w:t>
      </w:r>
      <w:r>
        <w:t>source code part which we don’t intend to disclose to our customers) and a</w:t>
      </w:r>
      <w:r w:rsidR="00FB42F0">
        <w:t>n example of user space application</w:t>
      </w:r>
      <w:r>
        <w:t xml:space="preserve"> </w:t>
      </w:r>
      <w:r w:rsidR="00FB42F0">
        <w:t>named “</w:t>
      </w:r>
      <w:proofErr w:type="spellStart"/>
      <w:r w:rsidR="00FB42F0">
        <w:t>p</w:t>
      </w:r>
      <w:r w:rsidR="002B7ABE" w:rsidRPr="003142CE">
        <w:t>hio</w:t>
      </w:r>
      <w:proofErr w:type="spellEnd"/>
      <w:r w:rsidR="00FB42F0">
        <w:t>” (historically stands for photonic I/O)</w:t>
      </w:r>
      <w:r w:rsidR="002B7ABE" w:rsidRPr="003142CE">
        <w:t xml:space="preserve"> to call </w:t>
      </w:r>
      <w:r w:rsidR="00805068" w:rsidRPr="003142CE">
        <w:t>driver functions</w:t>
      </w:r>
      <w:r w:rsidR="00FB42F0">
        <w:t xml:space="preserve"> through </w:t>
      </w:r>
      <w:proofErr w:type="spellStart"/>
      <w:r w:rsidR="00FB42F0">
        <w:t>ioctl</w:t>
      </w:r>
      <w:proofErr w:type="spellEnd"/>
      <w:r w:rsidR="00FB42F0">
        <w:t xml:space="preserve"> or </w:t>
      </w:r>
      <w:proofErr w:type="spellStart"/>
      <w:r w:rsidR="00FB42F0">
        <w:t>sysfs</w:t>
      </w:r>
      <w:proofErr w:type="spellEnd"/>
      <w:r w:rsidR="00FB42F0">
        <w:t xml:space="preserve"> paths</w:t>
      </w:r>
      <w:r w:rsidR="00805068" w:rsidRPr="003142CE">
        <w:t>.</w:t>
      </w:r>
    </w:p>
    <w:p w14:paraId="52D1E9AC" w14:textId="77777777" w:rsidR="00156D8A" w:rsidRPr="003142CE" w:rsidRDefault="00FB42F0" w:rsidP="00156D8A">
      <w:pPr>
        <w:pStyle w:val="NoSpacing"/>
      </w:pPr>
      <w:r>
        <w:t xml:space="preserve">This </w:t>
      </w:r>
      <w:proofErr w:type="spellStart"/>
      <w:r>
        <w:t>phio</w:t>
      </w:r>
      <w:proofErr w:type="spellEnd"/>
      <w:r>
        <w:t xml:space="preserve"> application was not aiming to be a delivery itself but today it is currently used for tests and some FAE applications. That raises the need for a bit of documentation about it.</w:t>
      </w:r>
    </w:p>
    <w:p w14:paraId="59FE59ED" w14:textId="77777777" w:rsidR="00156D8A" w:rsidRDefault="00FA021C" w:rsidP="00156D8A">
      <w:pPr>
        <w:pStyle w:val="STHead1"/>
        <w:rPr>
          <w:lang w:val="en-US"/>
        </w:rPr>
      </w:pPr>
      <w:r>
        <w:rPr>
          <w:lang w:val="en-US"/>
        </w:rPr>
        <w:t>Parameters and settings</w:t>
      </w:r>
    </w:p>
    <w:p w14:paraId="0DCCCF43" w14:textId="77777777" w:rsidR="003D7360" w:rsidRDefault="003D7360" w:rsidP="003D7360">
      <w:pPr>
        <w:pStyle w:val="NoSpacing"/>
      </w:pPr>
      <w:r>
        <w:t xml:space="preserve">With the </w:t>
      </w:r>
      <w:proofErr w:type="spellStart"/>
      <w:r>
        <w:t>phio</w:t>
      </w:r>
      <w:proofErr w:type="spellEnd"/>
      <w:r>
        <w:t xml:space="preserve"> application, most of the time, the option used alone stands for “getting” the current value of the setting related to that option. For instance to get the current measurement timing budget you shall type</w:t>
      </w:r>
    </w:p>
    <w:p w14:paraId="053801FA" w14:textId="77777777" w:rsidR="003D7360" w:rsidRDefault="003D7360" w:rsidP="003D7360">
      <w:pPr>
        <w:pStyle w:val="code"/>
      </w:pPr>
      <w:r>
        <w:t xml:space="preserve"> </w:t>
      </w: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–t</w:t>
      </w:r>
    </w:p>
    <w:p w14:paraId="50B095FB" w14:textId="77777777" w:rsidR="003D7360" w:rsidRDefault="003D7360" w:rsidP="003D7360">
      <w:pPr>
        <w:pStyle w:val="NoSpacing"/>
      </w:pPr>
      <w:r>
        <w:t xml:space="preserve">To change the timing budget value you have to add ‘=’ sign followed by the new value to set. For instance to set timing budget to 20 </w:t>
      </w:r>
      <w:proofErr w:type="spellStart"/>
      <w:r>
        <w:t>ms</w:t>
      </w:r>
      <w:proofErr w:type="spellEnd"/>
      <w:r>
        <w:t xml:space="preserve"> (i.e. 20 000µsec) you shall type</w:t>
      </w:r>
    </w:p>
    <w:p w14:paraId="2176A6EF" w14:textId="77777777" w:rsidR="003D7360" w:rsidRDefault="003D7360" w:rsidP="003D7360">
      <w:pPr>
        <w:pStyle w:val="code"/>
      </w:pP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–t=20000</w:t>
      </w:r>
    </w:p>
    <w:p w14:paraId="5FEEF61D" w14:textId="77777777" w:rsidR="0004518D" w:rsidRDefault="0004518D" w:rsidP="003D7360">
      <w:pPr>
        <w:pStyle w:val="code"/>
      </w:pPr>
    </w:p>
    <w:p w14:paraId="6D64A7D3" w14:textId="77777777" w:rsidR="0004518D" w:rsidRDefault="0004518D" w:rsidP="0004518D">
      <w:pPr>
        <w:pStyle w:val="NoSpacing"/>
      </w:pPr>
      <w:r>
        <w:t xml:space="preserve">Please note settings are actually applied to the device by the </w:t>
      </w:r>
      <w:proofErr w:type="spellStart"/>
      <w:r>
        <w:t>linux</w:t>
      </w:r>
      <w:proofErr w:type="spellEnd"/>
      <w:r>
        <w:t xml:space="preserve"> driver only when the ranging is started.</w:t>
      </w:r>
    </w:p>
    <w:p w14:paraId="49873C11" w14:textId="77777777" w:rsidR="0004518D" w:rsidRDefault="0004518D" w:rsidP="0004518D">
      <w:pPr>
        <w:pStyle w:val="NoSpacing"/>
      </w:pPr>
      <w:r>
        <w:t>As a consequence, all setting parameters preceding the ‘-s’ will be applied before the actual start of measurements.</w:t>
      </w:r>
    </w:p>
    <w:p w14:paraId="64184019" w14:textId="77777777" w:rsidR="0004518D" w:rsidRDefault="0004518D" w:rsidP="0004518D">
      <w:pPr>
        <w:pStyle w:val="NoSpacing"/>
      </w:pPr>
      <w:r>
        <w:t xml:space="preserve">Typical example of a histogram based 10 values ranging measurement with a timing budget of 17 </w:t>
      </w:r>
      <w:proofErr w:type="spellStart"/>
      <w:r>
        <w:t>ms</w:t>
      </w:r>
      <w:proofErr w:type="spellEnd"/>
      <w:r>
        <w:t xml:space="preserve"> and a default ROI (full field of view):</w:t>
      </w:r>
    </w:p>
    <w:p w14:paraId="115FFCD1" w14:textId="77777777" w:rsidR="0004518D" w:rsidRDefault="0004518D" w:rsidP="0004518D">
      <w:pPr>
        <w:pStyle w:val="code"/>
      </w:pPr>
      <w:proofErr w:type="spellStart"/>
      <w:proofErr w:type="gramStart"/>
      <w:r>
        <w:t>sudo</w:t>
      </w:r>
      <w:proofErr w:type="spellEnd"/>
      <w:r>
        <w:t xml:space="preserve"> </w:t>
      </w:r>
      <w:r w:rsidRPr="0004518D">
        <w:t>.</w:t>
      </w:r>
      <w:proofErr w:type="gramEnd"/>
      <w:r w:rsidRPr="0004518D">
        <w:t>/</w:t>
      </w:r>
      <w:proofErr w:type="spellStart"/>
      <w:r w:rsidRPr="0004518D">
        <w:t>phio</w:t>
      </w:r>
      <w:proofErr w:type="spellEnd"/>
      <w:r w:rsidRPr="0004518D">
        <w:t xml:space="preserve"> -O -m=1 </w:t>
      </w:r>
      <w:r>
        <w:t xml:space="preserve">–t=17000 </w:t>
      </w:r>
      <w:r w:rsidRPr="0004518D">
        <w:t xml:space="preserve">-s -Z=10 </w:t>
      </w:r>
      <w:r>
        <w:t>–</w:t>
      </w:r>
      <w:r w:rsidRPr="0004518D">
        <w:t>S</w:t>
      </w:r>
    </w:p>
    <w:p w14:paraId="2A728976" w14:textId="77777777" w:rsidR="0004518D" w:rsidRPr="0004518D" w:rsidRDefault="0004518D" w:rsidP="0004518D">
      <w:pPr>
        <w:pStyle w:val="NoSpacing"/>
      </w:pPr>
      <w:r>
        <w:t xml:space="preserve">note the </w:t>
      </w:r>
      <w:r w:rsidRPr="0004518D">
        <w:rPr>
          <w:rStyle w:val="codeChar"/>
        </w:rPr>
        <w:t>–S</w:t>
      </w:r>
      <w:r>
        <w:t xml:space="preserve"> stops the </w:t>
      </w:r>
      <w:proofErr w:type="gramStart"/>
      <w:r>
        <w:t>ranging</w:t>
      </w:r>
      <w:proofErr w:type="gramEnd"/>
    </w:p>
    <w:p w14:paraId="07103BCD" w14:textId="77777777" w:rsidR="00C44A18" w:rsidRDefault="009A61F1" w:rsidP="00FA021C">
      <w:pPr>
        <w:pStyle w:val="STHead2"/>
      </w:pPr>
      <w:r>
        <w:t>Linux device selection</w:t>
      </w:r>
    </w:p>
    <w:p w14:paraId="14D2E956" w14:textId="77777777" w:rsidR="009A61F1" w:rsidRDefault="009A61F1" w:rsidP="009A61F1">
      <w:pPr>
        <w:pStyle w:val="NoSpacing"/>
      </w:pPr>
      <w:r>
        <w:t xml:space="preserve">By default, stmvl531l1 </w:t>
      </w:r>
      <w:proofErr w:type="spellStart"/>
      <w:r>
        <w:t>linux</w:t>
      </w:r>
      <w:proofErr w:type="spellEnd"/>
      <w:r>
        <w:t xml:space="preserve"> driver’s installation creates the device called </w:t>
      </w:r>
      <w:r w:rsidRPr="009A61F1">
        <w:t xml:space="preserve">/dev/stmvl53l1_ranging </w:t>
      </w:r>
      <w:r>
        <w:t>which is corresponding to the device number 0</w:t>
      </w:r>
    </w:p>
    <w:p w14:paraId="7A4E551E" w14:textId="77777777" w:rsidR="009A61F1" w:rsidRPr="009A61F1" w:rsidRDefault="009A61F1" w:rsidP="009A61F1">
      <w:pPr>
        <w:pStyle w:val="NoSpacing"/>
      </w:pPr>
      <w:r>
        <w:t xml:space="preserve">In case of multiple devices connected to the host you can select the device to be used through </w:t>
      </w:r>
      <w:proofErr w:type="spellStart"/>
      <w:r>
        <w:t>phio</w:t>
      </w:r>
      <w:proofErr w:type="spellEnd"/>
      <w:r>
        <w:t xml:space="preserve"> with the –d option</w:t>
      </w:r>
    </w:p>
    <w:p w14:paraId="2A2447AD" w14:textId="77777777" w:rsidR="009A61F1" w:rsidRDefault="009A61F1" w:rsidP="009A61F1">
      <w:pPr>
        <w:pStyle w:val="NoSpacing"/>
      </w:pPr>
      <w:r w:rsidRPr="009A61F1">
        <w:t xml:space="preserve">[-d --dev </w:t>
      </w:r>
      <w:proofErr w:type="spellStart"/>
      <w:r w:rsidRPr="009A61F1">
        <w:t>dev_no</w:t>
      </w:r>
      <w:proofErr w:type="spellEnd"/>
      <w:r w:rsidRPr="009A61F1">
        <w:t xml:space="preserve">]        </w:t>
      </w:r>
      <w:proofErr w:type="spellStart"/>
      <w:r w:rsidRPr="009A61F1">
        <w:t>dev_no</w:t>
      </w:r>
      <w:proofErr w:type="spellEnd"/>
      <w:r w:rsidRPr="009A61F1">
        <w:t xml:space="preserve"> shall be set at first </w:t>
      </w:r>
      <w:proofErr w:type="spellStart"/>
      <w:r w:rsidRPr="009A61F1">
        <w:t>arg</w:t>
      </w:r>
      <w:proofErr w:type="spellEnd"/>
    </w:p>
    <w:p w14:paraId="4CDE815A" w14:textId="77777777" w:rsidR="009A61F1" w:rsidRDefault="009A61F1" w:rsidP="009A61F1">
      <w:pPr>
        <w:pStyle w:val="code"/>
      </w:pP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–d &lt;number&gt;</w:t>
      </w:r>
    </w:p>
    <w:p w14:paraId="0F153ACE" w14:textId="77777777" w:rsidR="00FA021C" w:rsidRDefault="00FA021C" w:rsidP="00FA021C">
      <w:pPr>
        <w:pStyle w:val="STHead2"/>
      </w:pPr>
      <w:r>
        <w:t>Tuning parameters</w:t>
      </w:r>
    </w:p>
    <w:p w14:paraId="3C7DB3E6" w14:textId="77777777" w:rsidR="00FA021C" w:rsidRPr="00FA021C" w:rsidRDefault="00FA021C" w:rsidP="00FA021C">
      <w:pPr>
        <w:pStyle w:val="NoSpacing"/>
      </w:pPr>
      <w:r>
        <w:t xml:space="preserve">The tuning parameters can be displayed and modified thanks to </w:t>
      </w:r>
      <w:proofErr w:type="spellStart"/>
      <w:r>
        <w:t>phio</w:t>
      </w:r>
      <w:proofErr w:type="spellEnd"/>
      <w:r>
        <w:t xml:space="preserve"> </w:t>
      </w:r>
      <w:r>
        <w:br/>
        <w:t xml:space="preserve">Store the tuning params [key, value] </w:t>
      </w:r>
      <w:proofErr w:type="spellStart"/>
      <w:r>
        <w:t>tuplets</w:t>
      </w:r>
      <w:proofErr w:type="spellEnd"/>
      <w:r>
        <w:t xml:space="preserve"> in a text formatted file</w:t>
      </w:r>
    </w:p>
    <w:p w14:paraId="3D6B47D6" w14:textId="77777777" w:rsidR="00FA021C" w:rsidRDefault="00FA021C" w:rsidP="00F45401">
      <w:pPr>
        <w:pStyle w:val="code"/>
      </w:pP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–g &lt;</w:t>
      </w:r>
      <w:proofErr w:type="spellStart"/>
      <w:r>
        <w:t>destination_file</w:t>
      </w:r>
      <w:proofErr w:type="spellEnd"/>
      <w:r>
        <w:t>&gt;</w:t>
      </w:r>
    </w:p>
    <w:p w14:paraId="57AFA8F1" w14:textId="77777777" w:rsidR="00F45401" w:rsidRDefault="00F45401" w:rsidP="00F45401">
      <w:pPr>
        <w:pStyle w:val="code"/>
      </w:pPr>
    </w:p>
    <w:p w14:paraId="08F11B57" w14:textId="77777777" w:rsidR="00FA021C" w:rsidRPr="00FA021C" w:rsidRDefault="00F45401" w:rsidP="00FA021C">
      <w:pPr>
        <w:pStyle w:val="NoSpacing"/>
      </w:pPr>
      <w:r>
        <w:t xml:space="preserve">Modify the value for </w:t>
      </w:r>
      <w:r w:rsidR="00FA021C">
        <w:t xml:space="preserve">a specific tuning param  </w:t>
      </w:r>
    </w:p>
    <w:p w14:paraId="24B2A0C3" w14:textId="77777777" w:rsidR="00F45401" w:rsidRDefault="00F45401" w:rsidP="00FA021C">
      <w:pPr>
        <w:pStyle w:val="ListParagraph"/>
        <w:rPr>
          <w:rFonts w:ascii="Consolas" w:hAnsi="Consolas" w:cs="Consolas"/>
          <w:sz w:val="18"/>
          <w:szCs w:val="18"/>
        </w:rPr>
      </w:pPr>
      <w:proofErr w:type="spellStart"/>
      <w:proofErr w:type="gramStart"/>
      <w:r w:rsidRPr="00F45401">
        <w:rPr>
          <w:rFonts w:ascii="Consolas" w:hAnsi="Consolas" w:cs="Consolas"/>
          <w:sz w:val="18"/>
          <w:szCs w:val="18"/>
        </w:rPr>
        <w:t>sudo</w:t>
      </w:r>
      <w:proofErr w:type="spellEnd"/>
      <w:r w:rsidRPr="00F45401">
        <w:rPr>
          <w:rFonts w:ascii="Consolas" w:hAnsi="Consolas" w:cs="Consolas"/>
          <w:sz w:val="18"/>
          <w:szCs w:val="18"/>
        </w:rPr>
        <w:t xml:space="preserve"> .</w:t>
      </w:r>
      <w:proofErr w:type="gramEnd"/>
      <w:r w:rsidRPr="00F45401">
        <w:rPr>
          <w:rFonts w:ascii="Consolas" w:hAnsi="Consolas" w:cs="Consolas"/>
          <w:sz w:val="18"/>
          <w:szCs w:val="18"/>
        </w:rPr>
        <w:t>/</w:t>
      </w:r>
      <w:proofErr w:type="spellStart"/>
      <w:r w:rsidRPr="00F45401">
        <w:rPr>
          <w:rFonts w:ascii="Consolas" w:hAnsi="Consolas" w:cs="Consolas"/>
          <w:sz w:val="18"/>
          <w:szCs w:val="18"/>
        </w:rPr>
        <w:t>phio</w:t>
      </w:r>
      <w:proofErr w:type="spellEnd"/>
      <w:r w:rsidRPr="00F45401">
        <w:rPr>
          <w:rFonts w:ascii="Consolas" w:hAnsi="Consolas" w:cs="Consolas"/>
          <w:sz w:val="18"/>
          <w:szCs w:val="18"/>
        </w:rPr>
        <w:t xml:space="preserve"> -N "&lt;key&gt; &lt;value&gt;"</w:t>
      </w:r>
    </w:p>
    <w:p w14:paraId="73CE2F9B" w14:textId="77777777" w:rsidR="00F45401" w:rsidRDefault="00F45401" w:rsidP="00F45401">
      <w:pPr>
        <w:pStyle w:val="NoSpacing"/>
      </w:pPr>
    </w:p>
    <w:p w14:paraId="4805342F" w14:textId="77777777" w:rsidR="00F45401" w:rsidRDefault="00F45401" w:rsidP="00F45401">
      <w:pPr>
        <w:pStyle w:val="NoSpacing"/>
      </w:pPr>
      <w:r>
        <w:t xml:space="preserve">Update several tuning params [key, value] </w:t>
      </w:r>
      <w:proofErr w:type="spellStart"/>
      <w:r>
        <w:t>tuplets</w:t>
      </w:r>
      <w:proofErr w:type="spellEnd"/>
      <w:r>
        <w:t xml:space="preserve"> taken from a text formatted file</w:t>
      </w:r>
    </w:p>
    <w:p w14:paraId="0AAFD80D" w14:textId="77777777" w:rsidR="00F45401" w:rsidRDefault="00F45401" w:rsidP="00F45401">
      <w:pPr>
        <w:rPr>
          <w:rFonts w:ascii="Consolas" w:hAnsi="Consolas" w:cs="Consolas"/>
          <w:sz w:val="18"/>
          <w:szCs w:val="18"/>
        </w:rPr>
      </w:pPr>
      <w:r>
        <w:tab/>
      </w:r>
      <w:proofErr w:type="spellStart"/>
      <w:proofErr w:type="gramStart"/>
      <w:r w:rsidRPr="00F45401">
        <w:rPr>
          <w:rFonts w:ascii="Consolas" w:hAnsi="Consolas" w:cs="Consolas"/>
          <w:sz w:val="18"/>
          <w:szCs w:val="18"/>
        </w:rPr>
        <w:t>sudo</w:t>
      </w:r>
      <w:proofErr w:type="spellEnd"/>
      <w:r w:rsidRPr="00F45401">
        <w:rPr>
          <w:rFonts w:ascii="Consolas" w:hAnsi="Consolas" w:cs="Consolas"/>
          <w:sz w:val="18"/>
          <w:szCs w:val="18"/>
        </w:rPr>
        <w:t xml:space="preserve"> .</w:t>
      </w:r>
      <w:proofErr w:type="gramEnd"/>
      <w:r w:rsidRPr="00F45401">
        <w:rPr>
          <w:rFonts w:ascii="Consolas" w:hAnsi="Consolas" w:cs="Consolas"/>
          <w:sz w:val="18"/>
          <w:szCs w:val="18"/>
        </w:rPr>
        <w:t>/</w:t>
      </w:r>
      <w:proofErr w:type="spellStart"/>
      <w:r w:rsidRPr="00F45401">
        <w:rPr>
          <w:rFonts w:ascii="Consolas" w:hAnsi="Consolas" w:cs="Consolas"/>
          <w:sz w:val="18"/>
          <w:szCs w:val="18"/>
        </w:rPr>
        <w:t>phio</w:t>
      </w:r>
      <w:proofErr w:type="spellEnd"/>
      <w:r w:rsidRPr="00F45401">
        <w:rPr>
          <w:rFonts w:ascii="Consolas" w:hAnsi="Consolas" w:cs="Consolas"/>
          <w:sz w:val="18"/>
          <w:szCs w:val="18"/>
        </w:rPr>
        <w:t xml:space="preserve"> </w:t>
      </w:r>
      <w:r>
        <w:rPr>
          <w:rFonts w:ascii="Consolas" w:hAnsi="Consolas" w:cs="Consolas"/>
          <w:sz w:val="18"/>
          <w:szCs w:val="18"/>
        </w:rPr>
        <w:t>–G &lt;</w:t>
      </w:r>
      <w:proofErr w:type="spellStart"/>
      <w:r>
        <w:rPr>
          <w:rFonts w:ascii="Consolas" w:hAnsi="Consolas" w:cs="Consolas"/>
          <w:sz w:val="18"/>
          <w:szCs w:val="18"/>
        </w:rPr>
        <w:t>input_params_file</w:t>
      </w:r>
      <w:proofErr w:type="spellEnd"/>
      <w:r>
        <w:rPr>
          <w:rFonts w:ascii="Consolas" w:hAnsi="Consolas" w:cs="Consolas"/>
          <w:sz w:val="18"/>
          <w:szCs w:val="18"/>
        </w:rPr>
        <w:t>&gt;</w:t>
      </w:r>
    </w:p>
    <w:p w14:paraId="1700308F" w14:textId="77777777" w:rsidR="00F45401" w:rsidRDefault="00F45401" w:rsidP="00F45401">
      <w:pPr>
        <w:rPr>
          <w:rFonts w:ascii="Consolas" w:hAnsi="Consolas" w:cs="Consolas"/>
          <w:sz w:val="18"/>
          <w:szCs w:val="18"/>
        </w:rPr>
      </w:pPr>
    </w:p>
    <w:p w14:paraId="7D539C83" w14:textId="77777777" w:rsidR="00F45401" w:rsidRDefault="00F45401" w:rsidP="00F45401">
      <w:pPr>
        <w:pStyle w:val="NoSpacing"/>
      </w:pPr>
      <w:r>
        <w:t xml:space="preserve">Some keys can’t be actually modified by the user and driver may return device i/o error -4 in such </w:t>
      </w:r>
      <w:proofErr w:type="gramStart"/>
      <w:r>
        <w:t>case</w:t>
      </w:r>
      <w:proofErr w:type="gramEnd"/>
    </w:p>
    <w:p w14:paraId="0BA84122" w14:textId="77777777" w:rsidR="00F45401" w:rsidRDefault="00F45401" w:rsidP="00F45401">
      <w:pPr>
        <w:pStyle w:val="NoSpacing"/>
      </w:pPr>
      <w:r>
        <w:t xml:space="preserve">When it occurs it ends up with the following message in </w:t>
      </w:r>
      <w:proofErr w:type="spellStart"/>
      <w:r>
        <w:t>phio</w:t>
      </w:r>
      <w:proofErr w:type="spellEnd"/>
      <w:r>
        <w:t>:</w:t>
      </w:r>
    </w:p>
    <w:p w14:paraId="50D76C6C" w14:textId="77777777" w:rsidR="00FA021C" w:rsidRDefault="00F45401" w:rsidP="00F45401">
      <w:pPr>
        <w:pStyle w:val="code"/>
      </w:pPr>
      <w:r>
        <w:t>[</w:t>
      </w:r>
      <w:proofErr w:type="spellStart"/>
      <w:r>
        <w:t>Eio</w:t>
      </w:r>
      <w:proofErr w:type="spellEnd"/>
      <w:r>
        <w:t xml:space="preserve">] </w:t>
      </w:r>
      <w:proofErr w:type="spellStart"/>
      <w:r>
        <w:t>perform_tuning_ioctl</w:t>
      </w:r>
      <w:proofErr w:type="spellEnd"/>
      <w:r>
        <w:t xml:space="preserve"> -1 Input/output error [device i/o error is -4]</w:t>
      </w:r>
    </w:p>
    <w:p w14:paraId="7367587A" w14:textId="77777777" w:rsidR="00990A56" w:rsidRDefault="00990A56" w:rsidP="00990A56">
      <w:pPr>
        <w:pStyle w:val="STHead2"/>
      </w:pPr>
      <w:r>
        <w:lastRenderedPageBreak/>
        <w:t xml:space="preserve">Manipulating </w:t>
      </w:r>
      <w:proofErr w:type="spellStart"/>
      <w:r>
        <w:t>Dmax</w:t>
      </w:r>
      <w:proofErr w:type="spellEnd"/>
      <w:r>
        <w:t xml:space="preserve"> parameters</w:t>
      </w:r>
    </w:p>
    <w:p w14:paraId="5EBA3A14" w14:textId="77777777" w:rsidR="00990A56" w:rsidRDefault="00990A56" w:rsidP="00990A56">
      <w:pPr>
        <w:pStyle w:val="NoSpacing"/>
      </w:pPr>
      <w:r>
        <w:t xml:space="preserve">Set </w:t>
      </w:r>
      <w:proofErr w:type="spellStart"/>
      <w:r>
        <w:t>Dmax</w:t>
      </w:r>
      <w:proofErr w:type="spellEnd"/>
      <w:r>
        <w:t xml:space="preserve"> reflectance:</w:t>
      </w:r>
    </w:p>
    <w:p w14:paraId="2952F18D" w14:textId="77777777" w:rsidR="00990A56" w:rsidRDefault="00990A56" w:rsidP="00990A56">
      <w:pPr>
        <w:pStyle w:val="code"/>
      </w:pPr>
      <w:proofErr w:type="spellStart"/>
      <w:proofErr w:type="gramStart"/>
      <w:r>
        <w:t>sudo</w:t>
      </w:r>
      <w:proofErr w:type="spellEnd"/>
      <w:r>
        <w:t xml:space="preserve"> .</w:t>
      </w:r>
      <w:proofErr w:type="gramEnd"/>
      <w:r>
        <w:t>/</w:t>
      </w:r>
      <w:proofErr w:type="spellStart"/>
      <w:r>
        <w:t>phio</w:t>
      </w:r>
      <w:proofErr w:type="spellEnd"/>
      <w:r>
        <w:t xml:space="preserve"> -A=5</w:t>
      </w:r>
    </w:p>
    <w:p w14:paraId="6E09715B" w14:textId="77777777" w:rsidR="00990A56" w:rsidRDefault="00990A56" w:rsidP="00990A56">
      <w:pPr>
        <w:pStyle w:val="code"/>
      </w:pPr>
    </w:p>
    <w:p w14:paraId="7B4EA6AB" w14:textId="77777777" w:rsidR="00990A56" w:rsidRDefault="00990A56" w:rsidP="00990A56">
      <w:pPr>
        <w:pStyle w:val="NoSpacing"/>
      </w:pPr>
      <w:r>
        <w:t xml:space="preserve">Set </w:t>
      </w:r>
      <w:proofErr w:type="spellStart"/>
      <w:r>
        <w:t>Dmax</w:t>
      </w:r>
      <w:proofErr w:type="spellEnd"/>
      <w:r>
        <w:t xml:space="preserve"> mode:</w:t>
      </w:r>
    </w:p>
    <w:p w14:paraId="135CDCA5" w14:textId="77777777" w:rsidR="00990A56" w:rsidRDefault="00990A56" w:rsidP="00990A56">
      <w:pPr>
        <w:pStyle w:val="code"/>
      </w:pPr>
      <w:proofErr w:type="spellStart"/>
      <w:proofErr w:type="gramStart"/>
      <w:r>
        <w:t>sudo</w:t>
      </w:r>
      <w:proofErr w:type="spellEnd"/>
      <w:r>
        <w:t xml:space="preserve"> .</w:t>
      </w:r>
      <w:proofErr w:type="gramEnd"/>
      <w:r>
        <w:t>/</w:t>
      </w:r>
      <w:proofErr w:type="spellStart"/>
      <w:r>
        <w:t>phio</w:t>
      </w:r>
      <w:proofErr w:type="spellEnd"/>
      <w:r>
        <w:t xml:space="preserve"> -B=2</w:t>
      </w:r>
    </w:p>
    <w:p w14:paraId="6C89566B" w14:textId="77777777" w:rsidR="00990A56" w:rsidRDefault="00990A56" w:rsidP="00990A56">
      <w:pPr>
        <w:pStyle w:val="NoSpacing"/>
      </w:pPr>
    </w:p>
    <w:p w14:paraId="6BC534B7" w14:textId="77777777" w:rsidR="00990A56" w:rsidRDefault="00990A56" w:rsidP="00990A56">
      <w:pPr>
        <w:pStyle w:val="NoSpacing"/>
      </w:pPr>
      <w:r>
        <w:t xml:space="preserve">Please refer to user manual for further explanation about </w:t>
      </w:r>
      <w:proofErr w:type="spellStart"/>
      <w:r>
        <w:t>Dmax</w:t>
      </w:r>
      <w:proofErr w:type="spellEnd"/>
    </w:p>
    <w:p w14:paraId="0784356A" w14:textId="77777777" w:rsidR="00FA021C" w:rsidRDefault="00E33C23" w:rsidP="00156D8A">
      <w:pPr>
        <w:pStyle w:val="STHead1"/>
        <w:rPr>
          <w:lang w:val="en-US"/>
        </w:rPr>
      </w:pPr>
      <w:r>
        <w:rPr>
          <w:lang w:val="en-US"/>
        </w:rPr>
        <w:t>Calibration</w:t>
      </w:r>
    </w:p>
    <w:p w14:paraId="7601CA65" w14:textId="77777777" w:rsidR="009B194D" w:rsidRDefault="009B194D" w:rsidP="009B194D">
      <w:pPr>
        <w:pStyle w:val="STHead2"/>
      </w:pPr>
      <w:r w:rsidRPr="009B194D">
        <w:t>Reference Spad Management</w:t>
      </w:r>
    </w:p>
    <w:p w14:paraId="3DBE68F2" w14:textId="77777777" w:rsidR="009B194D" w:rsidRDefault="00DD6AE5" w:rsidP="009B194D">
      <w:pPr>
        <w:pStyle w:val="NoSpacing"/>
      </w:pPr>
      <w:r>
        <w:t xml:space="preserve">Performs reference </w:t>
      </w:r>
      <w:proofErr w:type="spellStart"/>
      <w:r>
        <w:t>spad</w:t>
      </w:r>
      <w:proofErr w:type="spellEnd"/>
      <w:r>
        <w:t xml:space="preserve"> management calibration. See</w:t>
      </w:r>
      <w:r w:rsidR="009B194D">
        <w:t xml:space="preserve"> </w:t>
      </w:r>
      <w:r>
        <w:t>user manual for further explanations</w:t>
      </w:r>
      <w:r w:rsidR="009B194D">
        <w:t>.</w:t>
      </w:r>
    </w:p>
    <w:p w14:paraId="4CCCE740" w14:textId="77777777" w:rsidR="009B194D" w:rsidRDefault="009B194D" w:rsidP="009B194D">
      <w:pPr>
        <w:pStyle w:val="code"/>
      </w:pPr>
      <w:proofErr w:type="spellStart"/>
      <w:proofErr w:type="gramStart"/>
      <w:r>
        <w:t>sudo</w:t>
      </w:r>
      <w:proofErr w:type="spellEnd"/>
      <w:r>
        <w:t xml:space="preserve"> </w:t>
      </w:r>
      <w:r w:rsidRPr="00343E1B">
        <w:t>.</w:t>
      </w:r>
      <w:proofErr w:type="gramEnd"/>
      <w:r w:rsidRPr="00343E1B">
        <w:t>/</w:t>
      </w:r>
      <w:proofErr w:type="spellStart"/>
      <w:r w:rsidRPr="00343E1B">
        <w:t>phio</w:t>
      </w:r>
      <w:proofErr w:type="spellEnd"/>
      <w:r w:rsidRPr="00343E1B">
        <w:t xml:space="preserve"> -</w:t>
      </w:r>
      <w:r>
        <w:t>R</w:t>
      </w:r>
    </w:p>
    <w:p w14:paraId="6BD06C32" w14:textId="77777777" w:rsidR="00D069FE" w:rsidRDefault="00343E1B" w:rsidP="00D069FE">
      <w:pPr>
        <w:pStyle w:val="STHead2"/>
      </w:pPr>
      <w:r>
        <w:t>Crosstalk calibration</w:t>
      </w:r>
    </w:p>
    <w:p w14:paraId="35D3B439" w14:textId="77777777" w:rsidR="00343E1B" w:rsidRDefault="00D069FE" w:rsidP="00343E1B">
      <w:pPr>
        <w:pStyle w:val="NoSpacing"/>
      </w:pPr>
      <w:proofErr w:type="spellStart"/>
      <w:r>
        <w:t>Xtalk</w:t>
      </w:r>
      <w:proofErr w:type="spellEnd"/>
      <w:r>
        <w:t xml:space="preserve"> calibration mode </w:t>
      </w:r>
      <w:r w:rsidRPr="00D069FE">
        <w:t>VL53L1_XTALKCALIBRATIONMODE_NO_TARGET</w:t>
      </w:r>
      <w:r>
        <w:t>. It is the d</w:t>
      </w:r>
      <w:r w:rsidR="00385DB1">
        <w:t>e</w:t>
      </w:r>
      <w:r>
        <w:t>fault histogram based mode crosstalk calibration requires a field free of target from 0 to 800mm from the sensor.</w:t>
      </w:r>
    </w:p>
    <w:p w14:paraId="15B5C481" w14:textId="77777777" w:rsidR="00084DF2" w:rsidRPr="00084DF2" w:rsidRDefault="00084DF2" w:rsidP="00084DF2">
      <w:pPr>
        <w:pStyle w:val="code"/>
        <w:rPr>
          <w:szCs w:val="22"/>
        </w:rPr>
      </w:pPr>
      <w:proofErr w:type="spellStart"/>
      <w:proofErr w:type="gramStart"/>
      <w:r w:rsidRPr="00084DF2">
        <w:rPr>
          <w:szCs w:val="22"/>
        </w:rPr>
        <w:t>sudo</w:t>
      </w:r>
      <w:proofErr w:type="spellEnd"/>
      <w:r w:rsidRPr="00084DF2">
        <w:rPr>
          <w:szCs w:val="22"/>
        </w:rPr>
        <w:t xml:space="preserve"> .</w:t>
      </w:r>
      <w:proofErr w:type="gramEnd"/>
      <w:r w:rsidRPr="00084DF2">
        <w:rPr>
          <w:szCs w:val="22"/>
        </w:rPr>
        <w:t>/</w:t>
      </w:r>
      <w:proofErr w:type="spellStart"/>
      <w:r w:rsidRPr="00084DF2">
        <w:rPr>
          <w:szCs w:val="22"/>
        </w:rPr>
        <w:t>phio</w:t>
      </w:r>
      <w:proofErr w:type="spellEnd"/>
      <w:r w:rsidRPr="00084DF2">
        <w:rPr>
          <w:szCs w:val="22"/>
        </w:rPr>
        <w:t xml:space="preserve"> -X "</w:t>
      </w:r>
      <w:r>
        <w:rPr>
          <w:szCs w:val="22"/>
        </w:rPr>
        <w:t>0</w:t>
      </w:r>
      <w:r w:rsidRPr="00084DF2">
        <w:rPr>
          <w:szCs w:val="22"/>
        </w:rPr>
        <w:t xml:space="preserve"> 1"</w:t>
      </w:r>
    </w:p>
    <w:p w14:paraId="79403B83" w14:textId="77777777" w:rsidR="00D069FE" w:rsidRDefault="00D069FE" w:rsidP="00343E1B">
      <w:pPr>
        <w:pStyle w:val="code"/>
      </w:pPr>
    </w:p>
    <w:p w14:paraId="303808B4" w14:textId="77777777" w:rsidR="00084DF2" w:rsidRDefault="00D069FE" w:rsidP="00385DB1">
      <w:pPr>
        <w:pStyle w:val="NoSpacing"/>
      </w:pPr>
      <w:proofErr w:type="spellStart"/>
      <w:r>
        <w:t>Xtalk</w:t>
      </w:r>
      <w:proofErr w:type="spellEnd"/>
      <w:r>
        <w:t xml:space="preserve"> calibration mode </w:t>
      </w:r>
      <w:r w:rsidRPr="00D069FE">
        <w:t>VL53L1_XTALKCALIBRATIONMODE_SINGLE_TARGET</w:t>
      </w:r>
      <w:r>
        <w:t xml:space="preserve">. Need for ranging mode Lite Ranging set by </w:t>
      </w:r>
      <w:r w:rsidR="00084DF2">
        <w:t>the value 4 in –X “1 4”</w:t>
      </w:r>
    </w:p>
    <w:p w14:paraId="70B29B75" w14:textId="77777777" w:rsidR="00385DB1" w:rsidRDefault="00385DB1" w:rsidP="00385DB1">
      <w:pPr>
        <w:pStyle w:val="NoSpacing"/>
      </w:pPr>
      <w:r>
        <w:t xml:space="preserve">The actual distance of the target (here 600 mm) is passed through a dedicated tuning param index </w:t>
      </w:r>
      <w:r w:rsidRPr="00385DB1">
        <w:t>VL53L1_TUNING_SINGLE_TARGET_XTALK_TARGET_DISTANCE_MM</w:t>
      </w:r>
      <w:r>
        <w:t xml:space="preserve"> = 2</w:t>
      </w:r>
    </w:p>
    <w:p w14:paraId="0F02CEF1" w14:textId="77777777" w:rsidR="00385DB1" w:rsidRPr="00385DB1" w:rsidRDefault="00385DB1" w:rsidP="00385DB1"/>
    <w:p w14:paraId="79C9BBB4" w14:textId="77777777" w:rsidR="00084DF2" w:rsidRPr="00084DF2" w:rsidRDefault="00084DF2" w:rsidP="00084DF2">
      <w:pPr>
        <w:pStyle w:val="code"/>
        <w:rPr>
          <w:szCs w:val="22"/>
        </w:rPr>
      </w:pPr>
      <w:proofErr w:type="spellStart"/>
      <w:proofErr w:type="gramStart"/>
      <w:r w:rsidRPr="00084DF2">
        <w:rPr>
          <w:szCs w:val="22"/>
        </w:rPr>
        <w:t>sudo</w:t>
      </w:r>
      <w:proofErr w:type="spellEnd"/>
      <w:r w:rsidRPr="00084DF2">
        <w:rPr>
          <w:szCs w:val="22"/>
        </w:rPr>
        <w:t xml:space="preserve"> .</w:t>
      </w:r>
      <w:proofErr w:type="gramEnd"/>
      <w:r w:rsidRPr="00084DF2">
        <w:rPr>
          <w:szCs w:val="22"/>
        </w:rPr>
        <w:t>/</w:t>
      </w:r>
      <w:proofErr w:type="spellStart"/>
      <w:r w:rsidRPr="00084DF2">
        <w:rPr>
          <w:szCs w:val="22"/>
        </w:rPr>
        <w:t>phio</w:t>
      </w:r>
      <w:proofErr w:type="spellEnd"/>
      <w:r w:rsidRPr="00084DF2">
        <w:rPr>
          <w:szCs w:val="22"/>
        </w:rPr>
        <w:t xml:space="preserve"> -N "</w:t>
      </w:r>
      <w:r>
        <w:rPr>
          <w:szCs w:val="22"/>
        </w:rPr>
        <w:t>2</w:t>
      </w:r>
      <w:r w:rsidRPr="00084DF2">
        <w:rPr>
          <w:szCs w:val="22"/>
        </w:rPr>
        <w:t xml:space="preserve"> </w:t>
      </w:r>
      <w:r w:rsidR="001875E6">
        <w:rPr>
          <w:szCs w:val="22"/>
        </w:rPr>
        <w:t>600</w:t>
      </w:r>
      <w:r>
        <w:rPr>
          <w:szCs w:val="22"/>
        </w:rPr>
        <w:t>" -X "1 4</w:t>
      </w:r>
      <w:r w:rsidRPr="00084DF2">
        <w:rPr>
          <w:szCs w:val="22"/>
        </w:rPr>
        <w:t>"</w:t>
      </w:r>
    </w:p>
    <w:p w14:paraId="4B32E585" w14:textId="77777777" w:rsidR="00D069FE" w:rsidRDefault="00D069FE" w:rsidP="00D069FE">
      <w:pPr>
        <w:pStyle w:val="NoSpacing"/>
      </w:pPr>
    </w:p>
    <w:p w14:paraId="7A9C0657" w14:textId="77777777" w:rsidR="00385DB1" w:rsidRDefault="00D069FE" w:rsidP="00385DB1">
      <w:pPr>
        <w:pStyle w:val="NoSpacing"/>
      </w:pPr>
      <w:proofErr w:type="spellStart"/>
      <w:r>
        <w:t>Xtalk</w:t>
      </w:r>
      <w:proofErr w:type="spellEnd"/>
      <w:r>
        <w:t xml:space="preserve"> calibration mode </w:t>
      </w:r>
      <w:r w:rsidRPr="00D069FE">
        <w:t>VL53L1_XTALKCALIBRATIONMODE_FULL_ROI</w:t>
      </w:r>
      <w:r>
        <w:t xml:space="preserve">. </w:t>
      </w:r>
      <w:r w:rsidR="00385DB1">
        <w:t xml:space="preserve">The actual distance of the target (here </w:t>
      </w:r>
      <w:r w:rsidR="00084DF2">
        <w:t>580</w:t>
      </w:r>
      <w:r w:rsidR="00385DB1">
        <w:t xml:space="preserve"> mm) is passed through a dedicated tuning param index </w:t>
      </w:r>
      <w:r w:rsidR="00385DB1" w:rsidRPr="00385DB1">
        <w:t>VL53L1_TUNING_XTALK_FULL_ROI_TARGET_DISTANCE_MM</w:t>
      </w:r>
      <w:r w:rsidR="00385DB1">
        <w:t xml:space="preserve"> = 6</w:t>
      </w:r>
    </w:p>
    <w:p w14:paraId="4EAC2E71" w14:textId="77777777" w:rsidR="00EF7C32" w:rsidRPr="00084DF2" w:rsidRDefault="00084DF2" w:rsidP="00084DF2">
      <w:pPr>
        <w:pStyle w:val="code"/>
        <w:rPr>
          <w:szCs w:val="22"/>
        </w:rPr>
      </w:pPr>
      <w:proofErr w:type="spellStart"/>
      <w:proofErr w:type="gramStart"/>
      <w:r w:rsidRPr="00084DF2">
        <w:rPr>
          <w:szCs w:val="22"/>
        </w:rPr>
        <w:t>sudo</w:t>
      </w:r>
      <w:proofErr w:type="spellEnd"/>
      <w:r w:rsidRPr="00084DF2">
        <w:rPr>
          <w:szCs w:val="22"/>
        </w:rPr>
        <w:t xml:space="preserve"> .</w:t>
      </w:r>
      <w:proofErr w:type="gramEnd"/>
      <w:r w:rsidRPr="00084DF2">
        <w:rPr>
          <w:szCs w:val="22"/>
        </w:rPr>
        <w:t>/</w:t>
      </w:r>
      <w:proofErr w:type="spellStart"/>
      <w:r w:rsidRPr="00084DF2">
        <w:rPr>
          <w:szCs w:val="22"/>
        </w:rPr>
        <w:t>phio</w:t>
      </w:r>
      <w:proofErr w:type="spellEnd"/>
      <w:r w:rsidRPr="00084DF2">
        <w:rPr>
          <w:szCs w:val="22"/>
        </w:rPr>
        <w:t xml:space="preserve"> -N "6 </w:t>
      </w:r>
      <w:r>
        <w:rPr>
          <w:szCs w:val="22"/>
        </w:rPr>
        <w:t>580</w:t>
      </w:r>
      <w:r w:rsidRPr="00084DF2">
        <w:rPr>
          <w:szCs w:val="22"/>
        </w:rPr>
        <w:t>" -X "2 1"</w:t>
      </w:r>
    </w:p>
    <w:p w14:paraId="3E7E8230" w14:textId="77777777" w:rsidR="00084DF2" w:rsidRDefault="00084DF2" w:rsidP="00EF7C32">
      <w:pPr>
        <w:pStyle w:val="NoSpacing"/>
      </w:pPr>
    </w:p>
    <w:p w14:paraId="16553CD0" w14:textId="77777777" w:rsidR="00EF7C32" w:rsidRDefault="00EF7C32" w:rsidP="00EF7C32">
      <w:pPr>
        <w:pStyle w:val="NoSpacing"/>
      </w:pPr>
      <w:r>
        <w:t xml:space="preserve">Enable </w:t>
      </w:r>
      <w:proofErr w:type="spellStart"/>
      <w:r>
        <w:t>Xtalk</w:t>
      </w:r>
      <w:proofErr w:type="spellEnd"/>
      <w:r>
        <w:t xml:space="preserve"> compensation in driver:</w:t>
      </w:r>
    </w:p>
    <w:p w14:paraId="5F0AB514" w14:textId="77777777" w:rsidR="00EF7C32" w:rsidRDefault="00EF7C32" w:rsidP="00EF7C32">
      <w:pPr>
        <w:pStyle w:val="code"/>
      </w:pPr>
      <w:proofErr w:type="spellStart"/>
      <w:proofErr w:type="gramStart"/>
      <w:r>
        <w:t>sudo</w:t>
      </w:r>
      <w:proofErr w:type="spellEnd"/>
      <w:r>
        <w:t xml:space="preserve"> .</w:t>
      </w:r>
      <w:proofErr w:type="gramEnd"/>
      <w:r>
        <w:t>/</w:t>
      </w:r>
      <w:proofErr w:type="spellStart"/>
      <w:r>
        <w:t>phio</w:t>
      </w:r>
      <w:proofErr w:type="spellEnd"/>
      <w:r>
        <w:t xml:space="preserve"> –E=1</w:t>
      </w:r>
    </w:p>
    <w:p w14:paraId="38D19EFA" w14:textId="77777777" w:rsidR="00EF7C32" w:rsidRDefault="00EF7C32" w:rsidP="00EF7C32">
      <w:pPr>
        <w:pStyle w:val="NoSpacing"/>
      </w:pPr>
    </w:p>
    <w:p w14:paraId="5CCCA713" w14:textId="77777777" w:rsidR="00EF7C32" w:rsidRDefault="00EF7C32" w:rsidP="00EF7C32">
      <w:pPr>
        <w:pStyle w:val="NoSpacing"/>
      </w:pPr>
      <w:r>
        <w:t xml:space="preserve">Enable Live </w:t>
      </w:r>
      <w:proofErr w:type="spellStart"/>
      <w:r>
        <w:t>xtalk</w:t>
      </w:r>
      <w:proofErr w:type="spellEnd"/>
      <w:r>
        <w:t xml:space="preserve"> correction:</w:t>
      </w:r>
    </w:p>
    <w:p w14:paraId="32325DF8" w14:textId="77777777" w:rsidR="00EF7C32" w:rsidRDefault="00EF7C32" w:rsidP="00EF7C32">
      <w:pPr>
        <w:pStyle w:val="code"/>
      </w:pPr>
      <w:proofErr w:type="spellStart"/>
      <w:proofErr w:type="gramStart"/>
      <w:r>
        <w:t>sudo</w:t>
      </w:r>
      <w:proofErr w:type="spellEnd"/>
      <w:r>
        <w:t xml:space="preserve"> .</w:t>
      </w:r>
      <w:proofErr w:type="gramEnd"/>
      <w:r>
        <w:t>/</w:t>
      </w:r>
      <w:proofErr w:type="spellStart"/>
      <w:r>
        <w:t>phio</w:t>
      </w:r>
      <w:proofErr w:type="spellEnd"/>
      <w:r>
        <w:t xml:space="preserve"> –h=2</w:t>
      </w:r>
    </w:p>
    <w:p w14:paraId="514BB34E" w14:textId="77777777" w:rsidR="00EF7C32" w:rsidRDefault="00EF7C32" w:rsidP="00D069FE">
      <w:pPr>
        <w:pStyle w:val="code"/>
      </w:pPr>
    </w:p>
    <w:p w14:paraId="602AAAB9" w14:textId="77777777" w:rsidR="00D069FE" w:rsidRDefault="00D069FE" w:rsidP="00343E1B">
      <w:pPr>
        <w:pStyle w:val="code"/>
      </w:pPr>
    </w:p>
    <w:p w14:paraId="5FE470EB" w14:textId="77777777" w:rsidR="001655C6" w:rsidRDefault="001655C6" w:rsidP="001655C6">
      <w:pPr>
        <w:pStyle w:val="STHead2"/>
      </w:pPr>
      <w:r>
        <w:t>Offset calibration</w:t>
      </w:r>
    </w:p>
    <w:p w14:paraId="59CCCEEC" w14:textId="77777777" w:rsidR="00DC2B21" w:rsidRPr="00DC2B21" w:rsidRDefault="00BC5C87" w:rsidP="00DC2B21">
      <w:pPr>
        <w:pStyle w:val="NoSpacing"/>
      </w:pPr>
      <w:r>
        <w:t xml:space="preserve">Perform Offset </w:t>
      </w:r>
      <w:proofErr w:type="gramStart"/>
      <w:r>
        <w:t>calibration(</w:t>
      </w:r>
      <w:proofErr w:type="gramEnd"/>
      <w:r>
        <w:t xml:space="preserve">arguments = </w:t>
      </w:r>
      <w:proofErr w:type="spellStart"/>
      <w:r>
        <w:t>OffsetCalibrationMode</w:t>
      </w:r>
      <w:proofErr w:type="spellEnd"/>
      <w:r>
        <w:t>, Distance of target, Reflectance of target)</w:t>
      </w:r>
    </w:p>
    <w:p w14:paraId="212B0EA0"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-F "2 130 5.0"</w:t>
      </w:r>
    </w:p>
    <w:p w14:paraId="0BDCD044" w14:textId="77777777" w:rsidR="00BC5C87" w:rsidRDefault="00BC5C87" w:rsidP="00BC5C87">
      <w:pPr>
        <w:pStyle w:val="STHead2"/>
      </w:pPr>
      <w:r>
        <w:lastRenderedPageBreak/>
        <w:t>Dump or read calibration in file</w:t>
      </w:r>
    </w:p>
    <w:p w14:paraId="312E86C3" w14:textId="77777777" w:rsidR="00BC5C87" w:rsidRDefault="00BC5C87" w:rsidP="00BC5C87">
      <w:pPr>
        <w:pStyle w:val="NoSpacing"/>
      </w:pPr>
      <w:r>
        <w:t xml:space="preserve">Read current </w:t>
      </w:r>
      <w:proofErr w:type="gramStart"/>
      <w:r>
        <w:t>calibration  values</w:t>
      </w:r>
      <w:proofErr w:type="gramEnd"/>
      <w:r>
        <w:t xml:space="preserve"> into a bin file : </w:t>
      </w:r>
    </w:p>
    <w:p w14:paraId="60F4BA4F"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–c </w:t>
      </w:r>
      <w:proofErr w:type="spellStart"/>
      <w:r>
        <w:t>cal.bin</w:t>
      </w:r>
      <w:proofErr w:type="spellEnd"/>
      <w:r>
        <w:t xml:space="preserve"> </w:t>
      </w:r>
    </w:p>
    <w:p w14:paraId="279C4FE1" w14:textId="77777777" w:rsidR="00BC5C87" w:rsidRDefault="00BC5C87" w:rsidP="00BC5C87">
      <w:pPr>
        <w:pStyle w:val="code"/>
      </w:pPr>
    </w:p>
    <w:p w14:paraId="32B122C9" w14:textId="77777777" w:rsidR="00BC5C87" w:rsidRDefault="00BC5C87" w:rsidP="00BC5C87">
      <w:pPr>
        <w:pStyle w:val="NoSpacing"/>
      </w:pPr>
      <w:r>
        <w:t xml:space="preserve">Load </w:t>
      </w:r>
      <w:proofErr w:type="spellStart"/>
      <w:r>
        <w:t>Xtalk</w:t>
      </w:r>
      <w:proofErr w:type="spellEnd"/>
      <w:r>
        <w:t xml:space="preserve"> values from a bin </w:t>
      </w:r>
      <w:proofErr w:type="gramStart"/>
      <w:r>
        <w:t>file(</w:t>
      </w:r>
      <w:proofErr w:type="gramEnd"/>
      <w:r>
        <w:t xml:space="preserve">updated with fixed </w:t>
      </w:r>
      <w:proofErr w:type="spellStart"/>
      <w:r>
        <w:t>xtalk</w:t>
      </w:r>
      <w:proofErr w:type="spellEnd"/>
      <w:r>
        <w:t xml:space="preserve"> values for instance): </w:t>
      </w:r>
    </w:p>
    <w:p w14:paraId="50904DC3"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–C </w:t>
      </w:r>
      <w:proofErr w:type="spellStart"/>
      <w:r>
        <w:t>cal.bin</w:t>
      </w:r>
      <w:proofErr w:type="spellEnd"/>
    </w:p>
    <w:p w14:paraId="4B041C63" w14:textId="77777777" w:rsidR="00BC5C87" w:rsidRDefault="00BC5C87" w:rsidP="00BC5C87">
      <w:pPr>
        <w:pStyle w:val="NoSpacing"/>
      </w:pPr>
    </w:p>
    <w:p w14:paraId="77C1E70A" w14:textId="77777777" w:rsidR="00BC5C87" w:rsidRDefault="00BC5C87" w:rsidP="00BC5C87">
      <w:pPr>
        <w:pStyle w:val="NoSpacing"/>
      </w:pPr>
      <w:r>
        <w:t>Print the data in calibration bin file in human reading format</w:t>
      </w:r>
    </w:p>
    <w:p w14:paraId="64C96C1B"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-l "</w:t>
      </w:r>
      <w:proofErr w:type="spellStart"/>
      <w:r>
        <w:t>cal.bin</w:t>
      </w:r>
      <w:proofErr w:type="spellEnd"/>
      <w:r>
        <w:t xml:space="preserve"> out.txt"</w:t>
      </w:r>
    </w:p>
    <w:p w14:paraId="1E454338" w14:textId="77777777" w:rsidR="00BC5C87" w:rsidRDefault="00BC5C87" w:rsidP="00BC5C87">
      <w:pPr>
        <w:pStyle w:val="code"/>
      </w:pPr>
      <w:r>
        <w:t>cat out.txt</w:t>
      </w:r>
    </w:p>
    <w:p w14:paraId="62307509" w14:textId="77777777" w:rsidR="00BC5C87" w:rsidRDefault="00BC5C87" w:rsidP="00BC5C87">
      <w:pPr>
        <w:pStyle w:val="NoSpacing"/>
      </w:pPr>
    </w:p>
    <w:p w14:paraId="7806D539" w14:textId="77777777" w:rsidR="00BC5C87" w:rsidRDefault="00BC5C87" w:rsidP="00BC5C87">
      <w:pPr>
        <w:pStyle w:val="NoSpacing"/>
      </w:pPr>
      <w:r>
        <w:t>On the other hand you can modify some values in out.txt and recode it to apply to the driver</w:t>
      </w:r>
    </w:p>
    <w:p w14:paraId="392EEEAF"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-L "out.txt </w:t>
      </w:r>
      <w:proofErr w:type="spellStart"/>
      <w:r>
        <w:t>cal.bin</w:t>
      </w:r>
      <w:proofErr w:type="spellEnd"/>
      <w:r>
        <w:t xml:space="preserve"> "</w:t>
      </w:r>
    </w:p>
    <w:p w14:paraId="58877688"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–C </w:t>
      </w:r>
      <w:proofErr w:type="spellStart"/>
      <w:r>
        <w:t>cal.bin</w:t>
      </w:r>
      <w:proofErr w:type="spellEnd"/>
    </w:p>
    <w:p w14:paraId="5FDB19C5" w14:textId="77777777" w:rsidR="00BC5C87" w:rsidRDefault="00BC5C87" w:rsidP="00BC5C87">
      <w:pPr>
        <w:pStyle w:val="code"/>
      </w:pPr>
    </w:p>
    <w:p w14:paraId="737876A7" w14:textId="77777777" w:rsidR="00E33C23" w:rsidRDefault="00BC5C87" w:rsidP="00156D8A">
      <w:pPr>
        <w:pStyle w:val="STHead1"/>
        <w:rPr>
          <w:lang w:val="en-US"/>
        </w:rPr>
      </w:pPr>
      <w:r>
        <w:rPr>
          <w:lang w:val="en-US"/>
        </w:rPr>
        <w:t>Ranging</w:t>
      </w:r>
    </w:p>
    <w:p w14:paraId="6F6CC792" w14:textId="77777777" w:rsidR="00E33C23" w:rsidRDefault="00E33C23" w:rsidP="00E33C23">
      <w:pPr>
        <w:pStyle w:val="STHead2"/>
      </w:pPr>
      <w:r>
        <w:t>Ranging examples</w:t>
      </w:r>
    </w:p>
    <w:p w14:paraId="3B312340" w14:textId="77777777" w:rsidR="00E33C23" w:rsidRDefault="00E33C23" w:rsidP="00E33C23">
      <w:pPr>
        <w:pStyle w:val="NoSpacing"/>
      </w:pPr>
      <w:r>
        <w:t xml:space="preserve">Histogram ranging with full field of view single ROI and 15 </w:t>
      </w:r>
      <w:proofErr w:type="spellStart"/>
      <w:r>
        <w:t>ms</w:t>
      </w:r>
      <w:proofErr w:type="spellEnd"/>
      <w:r>
        <w:t xml:space="preserve"> of timing budget (m=1 infers usage of –Z=</w:t>
      </w:r>
      <w:proofErr w:type="spellStart"/>
      <w:r>
        <w:t>nb</w:t>
      </w:r>
      <w:proofErr w:type="spellEnd"/>
      <w:r>
        <w:t xml:space="preserve"> </w:t>
      </w:r>
      <w:r w:rsidR="00FE2E5C">
        <w:t>measurements</w:t>
      </w:r>
      <w:r w:rsidR="002F7E96">
        <w:t>’ option</w:t>
      </w:r>
      <w:r w:rsidR="00FE2E5C">
        <w:t xml:space="preserve"> </w:t>
      </w:r>
      <w:r>
        <w:t>for getting ranging measurements)</w:t>
      </w:r>
    </w:p>
    <w:p w14:paraId="672227CA" w14:textId="77777777" w:rsidR="00E33C23" w:rsidRDefault="00E33C23" w:rsidP="00E33C23">
      <w:pPr>
        <w:pStyle w:val="code"/>
      </w:pPr>
      <w:proofErr w:type="spellStart"/>
      <w:proofErr w:type="gramStart"/>
      <w:r>
        <w:t>sudo</w:t>
      </w:r>
      <w:proofErr w:type="spellEnd"/>
      <w:r>
        <w:t xml:space="preserve"> .</w:t>
      </w:r>
      <w:proofErr w:type="gramEnd"/>
      <w:r>
        <w:t>/</w:t>
      </w:r>
      <w:proofErr w:type="spellStart"/>
      <w:r>
        <w:t>phio</w:t>
      </w:r>
      <w:proofErr w:type="spellEnd"/>
      <w:r>
        <w:t xml:space="preserve"> -m=1 -O="0 15 15 0" -t=15000 -s -Z=10 -S </w:t>
      </w:r>
    </w:p>
    <w:p w14:paraId="245D4C8C" w14:textId="77777777" w:rsidR="00E33C23" w:rsidRDefault="00E33C23" w:rsidP="00E33C23">
      <w:pPr>
        <w:pStyle w:val="code"/>
      </w:pPr>
    </w:p>
    <w:p w14:paraId="2A4E5A5F" w14:textId="77777777" w:rsidR="00FE2E5C" w:rsidRDefault="00A85D4C" w:rsidP="00A85D4C">
      <w:pPr>
        <w:pStyle w:val="NoSpacing"/>
      </w:pPr>
      <w:r>
        <w:t xml:space="preserve">Multizone ranging with </w:t>
      </w:r>
      <w:r w:rsidR="00FE2E5C">
        <w:t>5 ROIs</w:t>
      </w:r>
      <w:r>
        <w:t xml:space="preserve"> and </w:t>
      </w:r>
      <w:r w:rsidR="00FE2E5C">
        <w:t>1</w:t>
      </w:r>
      <w:r>
        <w:t xml:space="preserve">6 </w:t>
      </w:r>
      <w:proofErr w:type="spellStart"/>
      <w:r>
        <w:t>ms</w:t>
      </w:r>
      <w:proofErr w:type="spellEnd"/>
      <w:r>
        <w:t xml:space="preserve"> of timing budget (usage of –Z=</w:t>
      </w:r>
      <w:proofErr w:type="spellStart"/>
      <w:r>
        <w:t>nb</w:t>
      </w:r>
      <w:proofErr w:type="spellEnd"/>
      <w:r>
        <w:t xml:space="preserve"> </w:t>
      </w:r>
      <w:r w:rsidR="00FE2E5C">
        <w:t>measurements</w:t>
      </w:r>
      <w:r>
        <w:t xml:space="preserve"> as it is also </w:t>
      </w:r>
      <w:proofErr w:type="gramStart"/>
      <w:r>
        <w:t>an</w:t>
      </w:r>
      <w:proofErr w:type="gramEnd"/>
      <w:r>
        <w:t xml:space="preserve"> histogram based ranging mode)</w:t>
      </w:r>
      <w:r w:rsidR="00FE2E5C">
        <w:t>.</w:t>
      </w:r>
    </w:p>
    <w:p w14:paraId="1AEDBB3E" w14:textId="77777777" w:rsidR="00FE2E5C" w:rsidRDefault="00FE2E5C" w:rsidP="00A85D4C">
      <w:pPr>
        <w:pStyle w:val="NoSpacing"/>
      </w:pPr>
      <w:r>
        <w:t>The ROIs are scanned and data measurements will report up to 4 objects found in each ROI.</w:t>
      </w:r>
    </w:p>
    <w:p w14:paraId="2D34ED00" w14:textId="77777777" w:rsidR="00A85D4C" w:rsidRDefault="00A85D4C" w:rsidP="00A85D4C">
      <w:pPr>
        <w:pStyle w:val="NoSpacing"/>
      </w:pPr>
      <w:r>
        <w:t>The first –S here is not mandatory but ensure we’re actually stopping the device prior to configure it and thus overcome any bad state resulting of any previous incomplete command.</w:t>
      </w:r>
    </w:p>
    <w:p w14:paraId="6274EAAC" w14:textId="77777777" w:rsidR="00E33C23" w:rsidRDefault="00E33C23" w:rsidP="00E33C23">
      <w:pPr>
        <w:pStyle w:val="code"/>
      </w:pPr>
      <w:proofErr w:type="spellStart"/>
      <w:proofErr w:type="gramStart"/>
      <w:r>
        <w:t>sudo</w:t>
      </w:r>
      <w:proofErr w:type="spellEnd"/>
      <w:r>
        <w:t xml:space="preserve"> .</w:t>
      </w:r>
      <w:proofErr w:type="gramEnd"/>
      <w:r>
        <w:t>/</w:t>
      </w:r>
      <w:proofErr w:type="spellStart"/>
      <w:r>
        <w:t>phio</w:t>
      </w:r>
      <w:proofErr w:type="spellEnd"/>
      <w:r>
        <w:t xml:space="preserve"> -S -m=2 -O="0 15 7 8, 8 15 15 8, 0 7 7 0, 8 7 15 0, 0 15 15 0" -t=16000 -s -Z=12 -S</w:t>
      </w:r>
    </w:p>
    <w:p w14:paraId="3A5BA1E0" w14:textId="77777777" w:rsidR="00E33C23" w:rsidRDefault="00E33C23" w:rsidP="00E33C23">
      <w:pPr>
        <w:pStyle w:val="code"/>
      </w:pPr>
    </w:p>
    <w:p w14:paraId="685DDC99" w14:textId="77777777" w:rsidR="00E33C23" w:rsidRDefault="00E33C23" w:rsidP="00E33C23">
      <w:pPr>
        <w:pStyle w:val="NoSpacing"/>
      </w:pPr>
      <w:r>
        <w:t xml:space="preserve">Lite ranging (aka sigma delta) with full field of view single ROI and 60 </w:t>
      </w:r>
      <w:proofErr w:type="spellStart"/>
      <w:r>
        <w:t>ms</w:t>
      </w:r>
      <w:proofErr w:type="spellEnd"/>
      <w:r>
        <w:t xml:space="preserve"> of timing budget (m=4 infers usage of–M=</w:t>
      </w:r>
      <w:proofErr w:type="spellStart"/>
      <w:r>
        <w:t>nb</w:t>
      </w:r>
      <w:proofErr w:type="spellEnd"/>
      <w:r>
        <w:t xml:space="preserve"> </w:t>
      </w:r>
      <w:r w:rsidR="00FE2E5C">
        <w:t>measurements</w:t>
      </w:r>
      <w:r w:rsidR="002F7E96">
        <w:t>’ option</w:t>
      </w:r>
      <w:r w:rsidR="00FE2E5C">
        <w:t xml:space="preserve"> </w:t>
      </w:r>
      <w:r>
        <w:t>for getting ranging measurements).</w:t>
      </w:r>
    </w:p>
    <w:p w14:paraId="73E4CBB2" w14:textId="77777777" w:rsidR="00E33C23" w:rsidRDefault="00E33C23" w:rsidP="00E33C23">
      <w:pPr>
        <w:pStyle w:val="code"/>
      </w:pPr>
      <w:proofErr w:type="spellStart"/>
      <w:proofErr w:type="gramStart"/>
      <w:r>
        <w:t>sudo</w:t>
      </w:r>
      <w:proofErr w:type="spellEnd"/>
      <w:r>
        <w:t xml:space="preserve"> .</w:t>
      </w:r>
      <w:proofErr w:type="gramEnd"/>
      <w:r>
        <w:t>/</w:t>
      </w:r>
      <w:proofErr w:type="spellStart"/>
      <w:r>
        <w:t>phio</w:t>
      </w:r>
      <w:proofErr w:type="spellEnd"/>
      <w:r>
        <w:t xml:space="preserve"> -S -m=4  -O="0 15 15 0" -t=60000 -s -M=10 –S</w:t>
      </w:r>
    </w:p>
    <w:p w14:paraId="2B675E02" w14:textId="77777777" w:rsidR="00FE2E5C" w:rsidRDefault="00FE2E5C" w:rsidP="00FE2E5C">
      <w:pPr>
        <w:pStyle w:val="STHead2"/>
        <w:numPr>
          <w:ilvl w:val="0"/>
          <w:numId w:val="0"/>
        </w:numPr>
      </w:pPr>
    </w:p>
    <w:p w14:paraId="378E2D65" w14:textId="77777777" w:rsidR="00FE2E5C" w:rsidRDefault="00FE2E5C" w:rsidP="00FE2E5C">
      <w:pPr>
        <w:pStyle w:val="STHead2"/>
      </w:pPr>
      <w:r>
        <w:t>Autonomous ranging examples</w:t>
      </w:r>
    </w:p>
    <w:p w14:paraId="64705E25" w14:textId="77777777" w:rsidR="00C71353" w:rsidRDefault="007F3903" w:rsidP="00C71353">
      <w:pPr>
        <w:pStyle w:val="NoSpacing"/>
      </w:pPr>
      <w:r>
        <w:rPr>
          <w:lang w:val="en-GB"/>
        </w:rPr>
        <w:t>Exa</w:t>
      </w:r>
      <w:r w:rsidR="00C71353">
        <w:rPr>
          <w:lang w:val="en-GB"/>
        </w:rPr>
        <w:t>mple of exercising a</w:t>
      </w:r>
      <w:proofErr w:type="spellStart"/>
      <w:r w:rsidR="00C71353">
        <w:t>utonomous</w:t>
      </w:r>
      <w:proofErr w:type="spellEnd"/>
      <w:r w:rsidR="00C71353">
        <w:t xml:space="preserve"> ranging</w:t>
      </w:r>
      <w:r>
        <w:t xml:space="preserve"> (-m=3). As it operates in sigma delta ranging data shall be retrieved thanks to the –M option.</w:t>
      </w:r>
    </w:p>
    <w:p w14:paraId="45D8A535" w14:textId="77777777" w:rsidR="00C71353" w:rsidRDefault="00C71353" w:rsidP="00C71353">
      <w:pPr>
        <w:pStyle w:val="NoSpacing"/>
      </w:pPr>
      <w:r>
        <w:t xml:space="preserve">In this example we first set a distance threshold between 1000 &amp; 100 mm and select the cross mode to LOW. </w:t>
      </w:r>
    </w:p>
    <w:p w14:paraId="2346AE15" w14:textId="77777777" w:rsidR="007F3903" w:rsidRDefault="00C71353" w:rsidP="007F3903">
      <w:pPr>
        <w:pStyle w:val="NoSpacing"/>
      </w:pPr>
      <w:r>
        <w:t xml:space="preserve">That means the device will detect and report ranging when a target is </w:t>
      </w:r>
      <w:r w:rsidR="007F3903">
        <w:t xml:space="preserve">passing under the lowest (here 100 mm) distance limit from the sensor. </w:t>
      </w:r>
    </w:p>
    <w:p w14:paraId="69912E93" w14:textId="77777777" w:rsidR="007F3903" w:rsidRDefault="007F3903" w:rsidP="00A012BC">
      <w:pPr>
        <w:pStyle w:val="NoSpacing"/>
      </w:pPr>
      <w:r>
        <w:t xml:space="preserve">Afterwards thresholds are set to detect a target beyond a distance of </w:t>
      </w:r>
      <w:r w:rsidR="00042B48">
        <w:t>105</w:t>
      </w:r>
      <w:r w:rsidR="00A012BC">
        <w:t xml:space="preserve"> mm.</w:t>
      </w:r>
    </w:p>
    <w:p w14:paraId="01B49A2B" w14:textId="77777777" w:rsidR="00A012BC" w:rsidRPr="00A012BC" w:rsidRDefault="00A012BC" w:rsidP="00A012BC"/>
    <w:p w14:paraId="088B1228" w14:textId="77777777" w:rsidR="00E33C23" w:rsidRDefault="00FE2E5C" w:rsidP="00FE2E5C">
      <w:pPr>
        <w:pStyle w:val="code"/>
      </w:pPr>
      <w:proofErr w:type="spellStart"/>
      <w:proofErr w:type="gramStart"/>
      <w:r>
        <w:lastRenderedPageBreak/>
        <w:t>sudo</w:t>
      </w:r>
      <w:proofErr w:type="spellEnd"/>
      <w:r>
        <w:t xml:space="preserve"> .</w:t>
      </w:r>
      <w:proofErr w:type="gramEnd"/>
      <w:r>
        <w:t>/</w:t>
      </w:r>
      <w:proofErr w:type="spellStart"/>
      <w:r>
        <w:t>phio</w:t>
      </w:r>
      <w:proofErr w:type="spellEnd"/>
      <w:r>
        <w:t xml:space="preserve"> </w:t>
      </w:r>
      <w:r w:rsidR="00C71353">
        <w:t>–S -m=3 -a="5</w:t>
      </w:r>
      <w:r>
        <w:t>00 1 0 0 1000 100 0 0.0 0.0" -a -t=</w:t>
      </w:r>
      <w:r w:rsidR="00C71353">
        <w:t>80</w:t>
      </w:r>
      <w:r>
        <w:t xml:space="preserve">000 -s -M=3 -S </w:t>
      </w:r>
      <w:r w:rsidR="00C71353">
        <w:t>-a="5</w:t>
      </w:r>
      <w:r>
        <w:t>00 1 1 1 105 100 0 0.0 0.0" -a -t=</w:t>
      </w:r>
      <w:r w:rsidR="00C71353">
        <w:t xml:space="preserve">60000 -s -M=5 </w:t>
      </w:r>
      <w:r w:rsidR="007F3903">
        <w:t>–</w:t>
      </w:r>
      <w:r w:rsidR="00C71353">
        <w:t>S</w:t>
      </w:r>
    </w:p>
    <w:p w14:paraId="5A44344A" w14:textId="77777777" w:rsidR="007F3903" w:rsidRDefault="007F3903" w:rsidP="00FE2E5C">
      <w:pPr>
        <w:pStyle w:val="code"/>
      </w:pPr>
    </w:p>
    <w:p w14:paraId="0596EEB7" w14:textId="77777777" w:rsidR="007F3903" w:rsidRDefault="007F3903" w:rsidP="00FE2E5C">
      <w:pPr>
        <w:pStyle w:val="code"/>
      </w:pPr>
      <w:r>
        <w:t>Details of thresholds settings: -a="500 1 0 0 1000 100 0 0.0 0.0"</w:t>
      </w:r>
    </w:p>
    <w:p w14:paraId="0A50A5FF" w14:textId="77777777" w:rsidR="007F3903" w:rsidRDefault="00A012BC" w:rsidP="007C777A">
      <w:pPr>
        <w:pStyle w:val="NoSpacing"/>
      </w:pPr>
      <w:r>
        <w:t>500</w:t>
      </w:r>
      <w:r w:rsidR="007F3903">
        <w:t xml:space="preserve">: polling time, </w:t>
      </w:r>
      <w:proofErr w:type="spellStart"/>
      <w:r w:rsidR="007F3903">
        <w:t>i.e</w:t>
      </w:r>
      <w:proofErr w:type="spellEnd"/>
      <w:r w:rsidR="007F3903">
        <w:t xml:space="preserve"> the </w:t>
      </w:r>
      <w:r w:rsidR="007C777A">
        <w:t xml:space="preserve">minimum </w:t>
      </w:r>
      <w:r w:rsidR="007F3903">
        <w:t>time elapsed between two</w:t>
      </w:r>
      <w:r w:rsidR="007C777A">
        <w:t xml:space="preserve"> subsequent measurements if a target is visible.</w:t>
      </w:r>
      <w:r>
        <w:br/>
      </w:r>
      <w:r w:rsidR="007C777A">
        <w:t>1:</w:t>
      </w:r>
      <w:r>
        <w:t xml:space="preserve"> stands for detection mode == </w:t>
      </w:r>
      <w:r w:rsidR="007C777A">
        <w:t xml:space="preserve"> </w:t>
      </w:r>
      <w:r w:rsidRPr="00A012BC">
        <w:t>VL53L1_DETECTION_DISTANCE_ONLY</w:t>
      </w:r>
      <w:r>
        <w:t xml:space="preserve"> (see user manual for further information) </w:t>
      </w:r>
      <w:r>
        <w:br/>
        <w:t>0:</w:t>
      </w:r>
      <w:r w:rsidRPr="00A012BC">
        <w:t xml:space="preserve"> </w:t>
      </w:r>
      <w:proofErr w:type="spellStart"/>
      <w:r w:rsidRPr="00A012BC">
        <w:t>IntrNoTarget</w:t>
      </w:r>
      <w:proofErr w:type="spellEnd"/>
      <w:r>
        <w:t xml:space="preserve"> = 0 (see user manual for further information)</w:t>
      </w:r>
      <w:r>
        <w:br/>
        <w:t xml:space="preserve">0: Cross mode 0 stands for </w:t>
      </w:r>
      <w:r w:rsidRPr="00A012BC">
        <w:t>VL53L1_THRESHOLD_CROSSED_LOW</w:t>
      </w:r>
      <w:r>
        <w:t xml:space="preserve"> (see user manual for further information)</w:t>
      </w:r>
      <w:r>
        <w:br/>
        <w:t>1000: upper limit in mm, 100: lower limit in mm</w:t>
      </w:r>
      <w:r>
        <w:br/>
        <w:t>“0 0.0 0.0” : related to signal rate threshold not set here</w:t>
      </w:r>
    </w:p>
    <w:p w14:paraId="52FCCE00" w14:textId="77777777" w:rsidR="00A012BC" w:rsidRDefault="00A012BC" w:rsidP="00A012BC">
      <w:pPr>
        <w:pStyle w:val="code"/>
      </w:pPr>
    </w:p>
    <w:p w14:paraId="4777AFD7" w14:textId="77777777" w:rsidR="00A012BC" w:rsidRDefault="00A012BC" w:rsidP="00A012BC">
      <w:pPr>
        <w:pStyle w:val="code"/>
      </w:pPr>
    </w:p>
    <w:p w14:paraId="55A19CC7" w14:textId="77777777" w:rsidR="00A012BC" w:rsidRDefault="00A012BC" w:rsidP="00A012BC">
      <w:pPr>
        <w:pStyle w:val="code"/>
      </w:pPr>
      <w:r>
        <w:t>Details of thresholds settings: -a="500 1 1 1 105 100 0 0.0 0.0"</w:t>
      </w:r>
    </w:p>
    <w:p w14:paraId="340857AF" w14:textId="77777777" w:rsidR="00A012BC" w:rsidRDefault="00A012BC" w:rsidP="00A012BC">
      <w:pPr>
        <w:pStyle w:val="NoSpacing"/>
      </w:pPr>
      <w:r>
        <w:t xml:space="preserve">500: polling time, </w:t>
      </w:r>
      <w:proofErr w:type="spellStart"/>
      <w:r>
        <w:t>i.e</w:t>
      </w:r>
      <w:proofErr w:type="spellEnd"/>
      <w:r>
        <w:t xml:space="preserve"> the minimum time elapsed between two subsequent measurements if a target is visible.</w:t>
      </w:r>
      <w:r>
        <w:br/>
        <w:t xml:space="preserve">1: stands for detection mode ==  </w:t>
      </w:r>
      <w:r w:rsidRPr="00A012BC">
        <w:t>VL53L1_DETECTION_DISTANCE_ONLY</w:t>
      </w:r>
      <w:r>
        <w:t xml:space="preserve"> (see user manual for further information) </w:t>
      </w:r>
      <w:r>
        <w:br/>
        <w:t>1:</w:t>
      </w:r>
      <w:r w:rsidRPr="00A012BC">
        <w:t xml:space="preserve"> </w:t>
      </w:r>
      <w:proofErr w:type="spellStart"/>
      <w:r w:rsidRPr="00A012BC">
        <w:t>IntrNoTarget</w:t>
      </w:r>
      <w:proofErr w:type="spellEnd"/>
      <w:r>
        <w:t xml:space="preserve"> = 1 (see user manual for further information)</w:t>
      </w:r>
      <w:r>
        <w:br/>
        <w:t xml:space="preserve">1: Cross mode 0 stands for </w:t>
      </w:r>
      <w:r w:rsidRPr="00A012BC">
        <w:t>VL53L1_THRESHOLD_CROSSED_</w:t>
      </w:r>
      <w:r>
        <w:t>HIGH (see user manual for further information)</w:t>
      </w:r>
      <w:r>
        <w:br/>
        <w:t>105: upper limit in mm</w:t>
      </w:r>
      <w:r w:rsidR="00C32895">
        <w:t>,</w:t>
      </w:r>
      <w:r>
        <w:t xml:space="preserve"> 100: lower limit in mm</w:t>
      </w:r>
      <w:r>
        <w:br/>
        <w:t>“0 0.0 0.0” : related to signal rate threshold not set here</w:t>
      </w:r>
    </w:p>
    <w:p w14:paraId="3F18A2CD" w14:textId="77777777" w:rsidR="00E33C23" w:rsidRDefault="00E25976" w:rsidP="00E617EF">
      <w:pPr>
        <w:pStyle w:val="STHead2"/>
      </w:pPr>
      <w:r>
        <w:t>Low power autonomous ranging example</w:t>
      </w:r>
    </w:p>
    <w:p w14:paraId="2F2A5E3A" w14:textId="77777777" w:rsidR="00E25976" w:rsidRDefault="00E25976" w:rsidP="00E25976">
      <w:pPr>
        <w:pStyle w:val="NoSpacing"/>
      </w:pPr>
      <w:r>
        <w:t>This mode behaves the same way as the autonomous one in term of parameters settings. However it is consuming less power as described in the user manual</w:t>
      </w:r>
    </w:p>
    <w:p w14:paraId="076DA30D" w14:textId="77777777" w:rsidR="00E25976" w:rsidRPr="00E25976" w:rsidRDefault="00E25976" w:rsidP="00E25976">
      <w:pPr>
        <w:pStyle w:val="code"/>
      </w:pPr>
      <w:proofErr w:type="spellStart"/>
      <w:proofErr w:type="gramStart"/>
      <w:r>
        <w:t>sudo</w:t>
      </w:r>
      <w:proofErr w:type="spellEnd"/>
      <w:r>
        <w:t xml:space="preserve"> .</w:t>
      </w:r>
      <w:proofErr w:type="gramEnd"/>
      <w:r>
        <w:t>/</w:t>
      </w:r>
      <w:proofErr w:type="spellStart"/>
      <w:r>
        <w:t>phio</w:t>
      </w:r>
      <w:proofErr w:type="spellEnd"/>
      <w:r>
        <w:t xml:space="preserve"> –S -m=8 -a="500 1 0 0 1000 100 0 0.0 0.0" -a -t=80000 -s -M=3 -S</w:t>
      </w:r>
    </w:p>
    <w:p w14:paraId="1414E43F" w14:textId="77777777" w:rsidR="00E25976" w:rsidRPr="00E25976" w:rsidRDefault="00E25976" w:rsidP="00E25976"/>
    <w:p w14:paraId="0084F30C" w14:textId="77777777" w:rsidR="00E25976" w:rsidRDefault="00E25976" w:rsidP="00A012BC">
      <w:pPr>
        <w:pStyle w:val="STHead1"/>
      </w:pPr>
      <w:r>
        <w:t>Options detailed</w:t>
      </w:r>
    </w:p>
    <w:p w14:paraId="076CC2A5" w14:textId="77777777" w:rsidR="003142CE" w:rsidRPr="003142CE" w:rsidRDefault="003142CE" w:rsidP="00E25976">
      <w:pPr>
        <w:pStyle w:val="STHead2"/>
      </w:pPr>
      <w:r w:rsidRPr="00C878F5">
        <w:t>Option</w:t>
      </w:r>
      <w:r w:rsidRPr="003142CE">
        <w:t xml:space="preserve"> –m</w:t>
      </w:r>
    </w:p>
    <w:p w14:paraId="7273D8A8" w14:textId="77777777" w:rsidR="003142CE" w:rsidRDefault="003142CE" w:rsidP="00C878F5">
      <w:pPr>
        <w:pStyle w:val="NoSpacing"/>
      </w:pPr>
      <w:r w:rsidRPr="003142CE">
        <w:t>Get ranging mode</w:t>
      </w:r>
      <w:r w:rsidR="008D4888">
        <w:t xml:space="preserve"> if used alone, set ranging mode if a parameter is passed with </w:t>
      </w:r>
      <w:proofErr w:type="gramStart"/>
      <w:r w:rsidR="008D4888">
        <w:t>‘ -</w:t>
      </w:r>
      <w:proofErr w:type="gramEnd"/>
      <w:r w:rsidR="008D4888">
        <w:t>m=’</w:t>
      </w:r>
    </w:p>
    <w:p w14:paraId="614B8A85" w14:textId="77777777" w:rsidR="003142CE" w:rsidRPr="003142CE" w:rsidRDefault="003142CE" w:rsidP="003142CE">
      <w:pPr>
        <w:pStyle w:val="NoSpacing"/>
        <w:numPr>
          <w:ilvl w:val="0"/>
          <w:numId w:val="2"/>
        </w:numPr>
        <w:rPr>
          <w:b/>
        </w:rPr>
      </w:pPr>
      <w:r w:rsidRPr="003142CE">
        <w:rPr>
          <w:b/>
        </w:rPr>
        <w:t xml:space="preserve">mode value  </w:t>
      </w:r>
    </w:p>
    <w:p w14:paraId="2A0DFEB0" w14:textId="77777777" w:rsidR="003142CE" w:rsidRDefault="003142CE" w:rsidP="003142CE">
      <w:pPr>
        <w:pStyle w:val="NoSpacing"/>
        <w:numPr>
          <w:ilvl w:val="1"/>
          <w:numId w:val="2"/>
        </w:numPr>
      </w:pPr>
      <w:r>
        <w:t xml:space="preserve">1 = </w:t>
      </w:r>
      <w:r w:rsidR="008576ED">
        <w:t>ranging</w:t>
      </w:r>
    </w:p>
    <w:p w14:paraId="75F06EC4" w14:textId="77777777" w:rsidR="003142CE" w:rsidRDefault="003142CE" w:rsidP="003142CE">
      <w:pPr>
        <w:pStyle w:val="NoSpacing"/>
        <w:numPr>
          <w:ilvl w:val="1"/>
          <w:numId w:val="2"/>
        </w:numPr>
      </w:pPr>
      <w:r>
        <w:t>2 = multi zone</w:t>
      </w:r>
    </w:p>
    <w:p w14:paraId="23D64453" w14:textId="77777777" w:rsidR="003142CE" w:rsidRDefault="003142CE" w:rsidP="003142CE">
      <w:pPr>
        <w:pStyle w:val="NoSpacing"/>
        <w:numPr>
          <w:ilvl w:val="1"/>
          <w:numId w:val="2"/>
        </w:numPr>
      </w:pPr>
      <w:r w:rsidRPr="003142CE">
        <w:t>3</w:t>
      </w:r>
      <w:r>
        <w:t xml:space="preserve"> = autonomous</w:t>
      </w:r>
    </w:p>
    <w:p w14:paraId="6E07E603" w14:textId="77777777" w:rsidR="00E25976" w:rsidRDefault="00E25976" w:rsidP="003142CE">
      <w:pPr>
        <w:pStyle w:val="NoSpacing"/>
        <w:numPr>
          <w:ilvl w:val="1"/>
          <w:numId w:val="2"/>
        </w:numPr>
      </w:pPr>
      <w:r>
        <w:t>4 = lite ranging</w:t>
      </w:r>
    </w:p>
    <w:p w14:paraId="400FF454" w14:textId="77777777" w:rsidR="003142CE" w:rsidRDefault="00E25976" w:rsidP="003142CE">
      <w:pPr>
        <w:pStyle w:val="NoSpacing"/>
        <w:numPr>
          <w:ilvl w:val="1"/>
          <w:numId w:val="2"/>
        </w:numPr>
      </w:pPr>
      <w:r>
        <w:t>8 = low power autonomous</w:t>
      </w:r>
    </w:p>
    <w:p w14:paraId="3F1D2271" w14:textId="77777777" w:rsidR="007E671C" w:rsidRDefault="007E671C" w:rsidP="007E671C">
      <w:pPr>
        <w:pStyle w:val="STHead2"/>
        <w:rPr>
          <w:lang w:val="en-US"/>
        </w:rPr>
      </w:pPr>
      <w:r>
        <w:rPr>
          <w:lang w:val="en-US"/>
        </w:rPr>
        <w:t>Option –M</w:t>
      </w:r>
      <w:r w:rsidR="00E25976">
        <w:rPr>
          <w:lang w:val="en-US"/>
        </w:rPr>
        <w:t xml:space="preserve"> or -Z</w:t>
      </w:r>
    </w:p>
    <w:p w14:paraId="5BBF206A" w14:textId="77777777" w:rsidR="008922FA" w:rsidRDefault="008922FA" w:rsidP="00C878F5">
      <w:pPr>
        <w:pStyle w:val="NoSpacing"/>
      </w:pPr>
      <w:r>
        <w:t>Run a specific number of measurement.</w:t>
      </w:r>
      <w:r w:rsidRPr="008922FA">
        <w:t xml:space="preserve"> </w:t>
      </w:r>
      <w:r w:rsidR="00E25976">
        <w:t xml:space="preserve">Depending </w:t>
      </w:r>
      <w:proofErr w:type="gramStart"/>
      <w:r w:rsidR="00E25976">
        <w:t>of</w:t>
      </w:r>
      <w:proofErr w:type="gramEnd"/>
      <w:r w:rsidR="00E25976">
        <w:t xml:space="preserve"> the ranging mode selected user must </w:t>
      </w:r>
      <w:r w:rsidR="008576ED">
        <w:t>pass –M or –Z option.</w:t>
      </w:r>
      <w:r w:rsidR="008576ED">
        <w:br/>
        <w:t xml:space="preserve">-M option is valid when –m </w:t>
      </w:r>
      <w:r w:rsidR="005C4B8B">
        <w:t>selection</w:t>
      </w:r>
      <w:r w:rsidR="008576ED">
        <w:t xml:space="preserve"> is 3,4 or 8</w:t>
      </w:r>
      <w:r w:rsidR="008576ED">
        <w:br/>
        <w:t>-Z option is valid for –</w:t>
      </w:r>
      <w:r w:rsidR="003216C4">
        <w:t>m=</w:t>
      </w:r>
      <w:r w:rsidR="008576ED">
        <w:t>1 or –</w:t>
      </w:r>
      <w:r w:rsidR="003216C4">
        <w:t>m</w:t>
      </w:r>
      <w:r w:rsidR="008576ED">
        <w:t>=2</w:t>
      </w:r>
    </w:p>
    <w:p w14:paraId="4E4B7AC4" w14:textId="77777777" w:rsidR="00B80F93" w:rsidRDefault="008922FA" w:rsidP="008922FA">
      <w:pPr>
        <w:pStyle w:val="NoSpacing"/>
      </w:pPr>
      <w:r>
        <w:t xml:space="preserve">-M </w:t>
      </w:r>
      <w:r w:rsidR="008576ED">
        <w:t>or –Z shall be fo</w:t>
      </w:r>
      <w:r w:rsidR="006078BB">
        <w:t>llowed by the n</w:t>
      </w:r>
      <w:r w:rsidR="008576ED">
        <w:t>umber of measur</w:t>
      </w:r>
      <w:r w:rsidR="00EB0BDC">
        <w:t>e</w:t>
      </w:r>
      <w:r w:rsidR="008576ED">
        <w:t>ments to perform, -M=xx or –Z =xx</w:t>
      </w:r>
      <w:r>
        <w:t>.</w:t>
      </w:r>
    </w:p>
    <w:p w14:paraId="40B19F7F" w14:textId="77777777" w:rsidR="00BB758C" w:rsidRDefault="00BB758C" w:rsidP="00352056">
      <w:pPr>
        <w:pStyle w:val="STHead2"/>
        <w:rPr>
          <w:lang w:val="en-US"/>
        </w:rPr>
      </w:pPr>
      <w:r>
        <w:rPr>
          <w:lang w:val="en-US"/>
        </w:rPr>
        <w:lastRenderedPageBreak/>
        <w:t>Option –r (--range)</w:t>
      </w:r>
    </w:p>
    <w:p w14:paraId="7940B35C" w14:textId="77777777" w:rsidR="00BB758C" w:rsidRDefault="00BB758C" w:rsidP="00BB758C">
      <w:pPr>
        <w:pStyle w:val="NoSpacing"/>
      </w:pPr>
      <w:r>
        <w:t>Run a specific number of measurement when lite ranging is selected (option –m=4).</w:t>
      </w:r>
      <w:r>
        <w:br/>
        <w:t>Measur</w:t>
      </w:r>
      <w:r w:rsidR="00EB0BDC">
        <w:t>e</w:t>
      </w:r>
      <w:r>
        <w:t xml:space="preserve">ments are taken “on the fly”, </w:t>
      </w:r>
      <w:proofErr w:type="spellStart"/>
      <w:r>
        <w:t>phio</w:t>
      </w:r>
      <w:proofErr w:type="spellEnd"/>
      <w:r>
        <w:t xml:space="preserve"> doesn’t wait for an actual measurement is available to retrieve data thus it’s returning the latest performed by the </w:t>
      </w:r>
      <w:proofErr w:type="spellStart"/>
      <w:r>
        <w:t>linux</w:t>
      </w:r>
      <w:proofErr w:type="spellEnd"/>
      <w:r>
        <w:t xml:space="preserve"> driver.</w:t>
      </w:r>
      <w:r>
        <w:br/>
        <w:t xml:space="preserve">Here is an example of use with a pause of 1000 msec performed by </w:t>
      </w:r>
      <w:proofErr w:type="spellStart"/>
      <w:r>
        <w:t>phio</w:t>
      </w:r>
      <w:proofErr w:type="spellEnd"/>
      <w:r>
        <w:t xml:space="preserve"> between each call for a measurement value out of a </w:t>
      </w:r>
      <w:proofErr w:type="spellStart"/>
      <w:r>
        <w:t>serie</w:t>
      </w:r>
      <w:proofErr w:type="spellEnd"/>
      <w:r>
        <w:t xml:space="preserve"> of 10</w:t>
      </w:r>
    </w:p>
    <w:p w14:paraId="422DC3A9" w14:textId="77777777" w:rsidR="00BB758C" w:rsidRDefault="00BB758C" w:rsidP="00BB758C">
      <w:pPr>
        <w:pStyle w:val="code"/>
      </w:pPr>
      <w:proofErr w:type="spellStart"/>
      <w:proofErr w:type="gramStart"/>
      <w:r w:rsidRPr="00BB758C">
        <w:t>sudo</w:t>
      </w:r>
      <w:proofErr w:type="spellEnd"/>
      <w:r w:rsidRPr="00BB758C">
        <w:t xml:space="preserve"> .</w:t>
      </w:r>
      <w:proofErr w:type="gramEnd"/>
      <w:r w:rsidRPr="00BB758C">
        <w:t>/</w:t>
      </w:r>
      <w:proofErr w:type="spellStart"/>
      <w:r w:rsidRPr="00BB758C">
        <w:t>phio</w:t>
      </w:r>
      <w:proofErr w:type="spellEnd"/>
      <w:r w:rsidRPr="00BB758C">
        <w:t xml:space="preserve"> -m=4 -P=1000 -s -r=10 -S</w:t>
      </w:r>
    </w:p>
    <w:p w14:paraId="70B81251" w14:textId="77777777" w:rsidR="0026082B" w:rsidRDefault="0026082B" w:rsidP="0026082B">
      <w:pPr>
        <w:pStyle w:val="STHead2"/>
        <w:rPr>
          <w:lang w:val="en-US"/>
        </w:rPr>
      </w:pPr>
      <w:r>
        <w:rPr>
          <w:lang w:val="en-US"/>
        </w:rPr>
        <w:t>Option –P</w:t>
      </w:r>
    </w:p>
    <w:p w14:paraId="60A3AB27" w14:textId="77777777" w:rsidR="0026082B" w:rsidRDefault="0026082B" w:rsidP="0026082B">
      <w:pPr>
        <w:pStyle w:val="NoSpacing"/>
      </w:pPr>
      <w:r>
        <w:t xml:space="preserve">Set the device polling delay to </w:t>
      </w:r>
      <w:proofErr w:type="spellStart"/>
      <w:r>
        <w:t>time_ms</w:t>
      </w:r>
      <w:proofErr w:type="spellEnd"/>
      <w:r>
        <w:t xml:space="preserve"> and run a pause of the same time (see example in option –r).</w:t>
      </w:r>
    </w:p>
    <w:p w14:paraId="01E9EF95" w14:textId="77777777" w:rsidR="0026082B" w:rsidRDefault="0026082B" w:rsidP="0026082B">
      <w:pPr>
        <w:ind w:firstLine="708"/>
      </w:pPr>
      <w:r>
        <w:t xml:space="preserve">[-P --Pause </w:t>
      </w:r>
      <w:proofErr w:type="spellStart"/>
      <w:r>
        <w:t>time_ms</w:t>
      </w:r>
      <w:proofErr w:type="spellEnd"/>
      <w:r>
        <w:t>]</w:t>
      </w:r>
    </w:p>
    <w:p w14:paraId="0698D6A3" w14:textId="58B3B0BD" w:rsidR="007B66E6" w:rsidRDefault="007B66E6" w:rsidP="007B66E6">
      <w:pPr>
        <w:pStyle w:val="STHead2"/>
        <w:rPr>
          <w:lang w:val="en-US"/>
        </w:rPr>
      </w:pPr>
      <w:r>
        <w:rPr>
          <w:lang w:val="en-US"/>
        </w:rPr>
        <w:t>Option –O</w:t>
      </w:r>
    </w:p>
    <w:p w14:paraId="306EE4D7" w14:textId="63D28A00" w:rsidR="007B66E6" w:rsidRDefault="007B66E6" w:rsidP="007B66E6">
      <w:pPr>
        <w:pStyle w:val="NoSpacing"/>
      </w:pPr>
      <w:r>
        <w:t>Set ROI values, values are given as list.</w:t>
      </w:r>
    </w:p>
    <w:p w14:paraId="294DCA5D" w14:textId="77777777" w:rsidR="007B66E6" w:rsidRDefault="007B66E6" w:rsidP="007B66E6">
      <w:pPr>
        <w:pStyle w:val="NoSpacing"/>
      </w:pPr>
      <w:r>
        <w:t xml:space="preserve">The following will set only one ROI with the coordinates </w:t>
      </w:r>
      <w:r w:rsidRPr="007B66E6">
        <w:t>x0 y0 x1 y1</w:t>
      </w:r>
      <w:r>
        <w:t>:</w:t>
      </w:r>
      <w:r w:rsidR="008576ED">
        <w:br/>
        <w:t xml:space="preserve">x0: top left x ROI rectangle’s corner </w:t>
      </w:r>
      <w:proofErr w:type="gramStart"/>
      <w:r w:rsidR="008576ED">
        <w:t>coordinate</w:t>
      </w:r>
      <w:proofErr w:type="gramEnd"/>
    </w:p>
    <w:p w14:paraId="28591A35" w14:textId="505DE57D" w:rsidR="008576ED" w:rsidRDefault="008576ED" w:rsidP="008576ED">
      <w:pPr>
        <w:pStyle w:val="NoSpacing"/>
      </w:pPr>
      <w:r>
        <w:t>y0: top left y ROI rectangle’s corner coordinate</w:t>
      </w:r>
    </w:p>
    <w:p w14:paraId="7D4F18DD" w14:textId="23B8DE46" w:rsidR="008576ED" w:rsidRDefault="008576ED" w:rsidP="008576ED">
      <w:pPr>
        <w:pStyle w:val="NoSpacing"/>
      </w:pPr>
      <w:r>
        <w:t>x1: bottom right x ROI rectangle’s corner coordinate</w:t>
      </w:r>
    </w:p>
    <w:p w14:paraId="5E79C1EB" w14:textId="03DDCBB6" w:rsidR="008576ED" w:rsidRDefault="008576ED" w:rsidP="008576ED">
      <w:pPr>
        <w:pStyle w:val="NoSpacing"/>
      </w:pPr>
      <w:r>
        <w:t>y1: bottom right y ROI rectangle’s corner coordinate</w:t>
      </w:r>
    </w:p>
    <w:p w14:paraId="00113EB3" w14:textId="209CD06F" w:rsidR="007B66E6" w:rsidRPr="007B66E6" w:rsidRDefault="008576ED" w:rsidP="008576ED">
      <w:pPr>
        <w:pStyle w:val="code"/>
      </w:pPr>
      <w:proofErr w:type="spellStart"/>
      <w:proofErr w:type="gramStart"/>
      <w:r>
        <w:t>sudo</w:t>
      </w:r>
      <w:proofErr w:type="spellEnd"/>
      <w:r>
        <w:t xml:space="preserve"> .</w:t>
      </w:r>
      <w:proofErr w:type="gramEnd"/>
      <w:r w:rsidR="007B66E6" w:rsidRPr="007B66E6">
        <w:t>/</w:t>
      </w:r>
      <w:proofErr w:type="spellStart"/>
      <w:r w:rsidR="007B66E6" w:rsidRPr="007B66E6">
        <w:t>phio</w:t>
      </w:r>
      <w:proofErr w:type="spellEnd"/>
      <w:r w:rsidR="007B66E6" w:rsidRPr="007B66E6">
        <w:t xml:space="preserve"> -O="6 9 9 6"</w:t>
      </w:r>
    </w:p>
    <w:p w14:paraId="309F02D7" w14:textId="06FEDEC7" w:rsidR="003142CE" w:rsidRDefault="003142CE" w:rsidP="003142CE">
      <w:pPr>
        <w:pStyle w:val="NoSpacing"/>
      </w:pPr>
    </w:p>
    <w:p w14:paraId="1C6B74F7" w14:textId="0A2B3038" w:rsidR="006A46A7" w:rsidRPr="006A46A7" w:rsidRDefault="006A46A7" w:rsidP="006A46A7"/>
    <w:p w14:paraId="5F3CB338" w14:textId="77777777" w:rsidR="007B66E6" w:rsidRPr="007B66E6" w:rsidRDefault="007B66E6" w:rsidP="003566FA">
      <w:pPr>
        <w:pStyle w:val="NoSpacing"/>
      </w:pPr>
      <w:r>
        <w:t xml:space="preserve">You can specify </w:t>
      </w:r>
      <w:r w:rsidR="008576ED">
        <w:t>several</w:t>
      </w:r>
      <w:r>
        <w:t xml:space="preserve"> ROI by using list:</w:t>
      </w:r>
    </w:p>
    <w:p w14:paraId="36B44CE7" w14:textId="77777777" w:rsidR="003142CE" w:rsidRPr="00F84171" w:rsidRDefault="008576ED" w:rsidP="008576ED">
      <w:pPr>
        <w:pStyle w:val="code"/>
      </w:pPr>
      <w:proofErr w:type="spellStart"/>
      <w:proofErr w:type="gramStart"/>
      <w:r>
        <w:t>sudo</w:t>
      </w:r>
      <w:proofErr w:type="spellEnd"/>
      <w:r>
        <w:t xml:space="preserve"> .</w:t>
      </w:r>
      <w:proofErr w:type="gramEnd"/>
      <w:r>
        <w:t>/</w:t>
      </w:r>
      <w:proofErr w:type="spellStart"/>
      <w:r w:rsidR="003566FA" w:rsidRPr="00F84171">
        <w:t>phio</w:t>
      </w:r>
      <w:proofErr w:type="spellEnd"/>
      <w:r w:rsidR="003566FA" w:rsidRPr="00F84171">
        <w:t xml:space="preserve"> -T=1 -O="</w:t>
      </w:r>
      <w:r w:rsidR="003566FA" w:rsidRPr="00F84171">
        <w:rPr>
          <w:color w:val="88CBEA" w:themeColor="accent1" w:themeTint="99"/>
        </w:rPr>
        <w:t>0 15 7 8</w:t>
      </w:r>
      <w:r w:rsidR="003566FA" w:rsidRPr="00F84171">
        <w:t xml:space="preserve">, </w:t>
      </w:r>
      <w:r w:rsidR="003566FA" w:rsidRPr="00F84171">
        <w:rPr>
          <w:color w:val="1DFF66" w:themeColor="background2" w:themeTint="80"/>
        </w:rPr>
        <w:t>8 15 15 8</w:t>
      </w:r>
      <w:r w:rsidR="003566FA" w:rsidRPr="00F84171">
        <w:t xml:space="preserve">, </w:t>
      </w:r>
      <w:r w:rsidR="003566FA" w:rsidRPr="00F84171">
        <w:rPr>
          <w:color w:val="FF4CB2" w:themeColor="accent3" w:themeTint="99"/>
        </w:rPr>
        <w:t>0 7 7 0</w:t>
      </w:r>
      <w:r w:rsidR="003566FA" w:rsidRPr="00F84171">
        <w:t xml:space="preserve">, </w:t>
      </w:r>
      <w:r w:rsidR="003566FA" w:rsidRPr="00F84171">
        <w:rPr>
          <w:color w:val="EC435B" w:themeColor="accent6" w:themeTint="80"/>
        </w:rPr>
        <w:t>8 7 15 0</w:t>
      </w:r>
      <w:r w:rsidR="003566FA" w:rsidRPr="00F84171">
        <w:t>"</w:t>
      </w:r>
    </w:p>
    <w:p w14:paraId="3DF7006D" w14:textId="77777777" w:rsidR="00F84171" w:rsidRDefault="00F84171" w:rsidP="00F84171">
      <w:pPr>
        <w:pStyle w:val="NoSpacing"/>
      </w:pPr>
    </w:p>
    <w:p w14:paraId="47D82C84" w14:textId="77777777" w:rsidR="003566FA" w:rsidRDefault="00F84171" w:rsidP="00F84171">
      <w:pPr>
        <w:pStyle w:val="NoSpacing"/>
      </w:pPr>
      <w:r>
        <w:t xml:space="preserve">To unset the ROI </w:t>
      </w:r>
      <w:r w:rsidR="008576ED">
        <w:t xml:space="preserve">(i.e. reset to full 16x16 </w:t>
      </w:r>
      <w:proofErr w:type="spellStart"/>
      <w:r w:rsidR="008576ED">
        <w:t>spads</w:t>
      </w:r>
      <w:proofErr w:type="spellEnd"/>
      <w:r w:rsidR="008576ED">
        <w:t xml:space="preserve"> ROI setting) </w:t>
      </w:r>
      <w:r>
        <w:t xml:space="preserve">you </w:t>
      </w:r>
      <w:r w:rsidR="008576ED">
        <w:t>shall</w:t>
      </w:r>
      <w:r>
        <w:t xml:space="preserve"> run:</w:t>
      </w:r>
    </w:p>
    <w:p w14:paraId="4B309267" w14:textId="77777777" w:rsidR="00F84171" w:rsidRPr="00F84171" w:rsidRDefault="008576ED" w:rsidP="008576ED">
      <w:pPr>
        <w:pStyle w:val="code"/>
      </w:pPr>
      <w:proofErr w:type="spellStart"/>
      <w:proofErr w:type="gramStart"/>
      <w:r>
        <w:t>sudo</w:t>
      </w:r>
      <w:proofErr w:type="spellEnd"/>
      <w:r>
        <w:t xml:space="preserve"> .</w:t>
      </w:r>
      <w:proofErr w:type="gramEnd"/>
      <w:r w:rsidR="00F84171" w:rsidRPr="00F84171">
        <w:t>/</w:t>
      </w:r>
      <w:proofErr w:type="spellStart"/>
      <w:r w:rsidR="00F84171" w:rsidRPr="00F84171">
        <w:t>phio</w:t>
      </w:r>
      <w:proofErr w:type="spellEnd"/>
      <w:r w:rsidR="00F84171" w:rsidRPr="00F84171">
        <w:t xml:space="preserve"> -T=1 -O</w:t>
      </w:r>
    </w:p>
    <w:p w14:paraId="216D5A14" w14:textId="77777777" w:rsidR="00F84171" w:rsidRPr="00F84171" w:rsidRDefault="00F84171" w:rsidP="00F84171"/>
    <w:p w14:paraId="7B2570E0" w14:textId="77777777" w:rsidR="003566FA" w:rsidRPr="00F84171" w:rsidRDefault="008576ED" w:rsidP="008576ED">
      <w:pPr>
        <w:pStyle w:val="NoSpacing"/>
      </w:pPr>
      <w:r>
        <w:t>Please refer to the user manual for further description about ROIs.</w:t>
      </w:r>
    </w:p>
    <w:p w14:paraId="666849BE" w14:textId="77777777" w:rsidR="0026082B" w:rsidRDefault="0026082B" w:rsidP="0026082B">
      <w:pPr>
        <w:pStyle w:val="STHead2"/>
        <w:rPr>
          <w:lang w:val="en-US"/>
        </w:rPr>
      </w:pPr>
      <w:r>
        <w:rPr>
          <w:lang w:val="en-US"/>
        </w:rPr>
        <w:t>Option –o</w:t>
      </w:r>
    </w:p>
    <w:p w14:paraId="49E1EE57" w14:textId="77777777" w:rsidR="0026082B" w:rsidRDefault="0026082B" w:rsidP="0026082B">
      <w:pPr>
        <w:pStyle w:val="NoSpacing"/>
      </w:pPr>
      <w:r>
        <w:t>Get currently set ROI(s) values, a parameter will indicate up to how many ROIs we’re asking for.</w:t>
      </w:r>
    </w:p>
    <w:p w14:paraId="7B816428" w14:textId="77777777" w:rsidR="0026082B" w:rsidRDefault="0026082B" w:rsidP="0026082B">
      <w:pPr>
        <w:pStyle w:val="code"/>
      </w:pPr>
      <w:r>
        <w:t>-o --</w:t>
      </w:r>
      <w:proofErr w:type="spellStart"/>
      <w:r>
        <w:t>roi_get</w:t>
      </w:r>
      <w:proofErr w:type="spellEnd"/>
      <w:r>
        <w:t xml:space="preserve"> </w:t>
      </w:r>
      <w:proofErr w:type="spellStart"/>
      <w:r w:rsidRPr="003142CE">
        <w:t>no_of_roi</w:t>
      </w:r>
      <w:proofErr w:type="spellEnd"/>
      <w:r w:rsidRPr="003142CE">
        <w:t xml:space="preserve"> </w:t>
      </w:r>
    </w:p>
    <w:p w14:paraId="2DEC4998" w14:textId="77777777" w:rsidR="0026082B" w:rsidRDefault="0026082B" w:rsidP="0026082B">
      <w:pPr>
        <w:pStyle w:val="NoSpacing"/>
      </w:pPr>
    </w:p>
    <w:p w14:paraId="5CD017D2" w14:textId="77777777" w:rsidR="0026082B" w:rsidRDefault="0026082B" w:rsidP="0026082B">
      <w:pPr>
        <w:pStyle w:val="NoSpacing"/>
      </w:pPr>
      <w:r>
        <w:t xml:space="preserve">The ROI returned are less or equal to the max stored, so </w:t>
      </w:r>
      <w:proofErr w:type="spellStart"/>
      <w:r>
        <w:t>no_of_roi</w:t>
      </w:r>
      <w:proofErr w:type="spellEnd"/>
      <w:r>
        <w:t xml:space="preserve"> are returned if the </w:t>
      </w:r>
      <w:proofErr w:type="spellStart"/>
      <w:r>
        <w:t>no_of_roi</w:t>
      </w:r>
      <w:proofErr w:type="spellEnd"/>
      <w:r>
        <w:t xml:space="preserve"> &lt; Max defined ROI else the max value will return.</w:t>
      </w:r>
      <w:r>
        <w:br/>
        <w:t>For instance we set 5 ROIs as follow</w:t>
      </w:r>
    </w:p>
    <w:p w14:paraId="362EB7B2" w14:textId="77777777" w:rsidR="0026082B" w:rsidRDefault="0026082B" w:rsidP="0026082B">
      <w:pPr>
        <w:pStyle w:val="code"/>
      </w:pPr>
      <w:proofErr w:type="spellStart"/>
      <w:proofErr w:type="gramStart"/>
      <w:r>
        <w:t>sudo</w:t>
      </w:r>
      <w:proofErr w:type="spellEnd"/>
      <w:r>
        <w:t xml:space="preserve"> .</w:t>
      </w:r>
      <w:proofErr w:type="gramEnd"/>
      <w:r>
        <w:t>/</w:t>
      </w:r>
      <w:proofErr w:type="spellStart"/>
      <w:r>
        <w:t>phio</w:t>
      </w:r>
      <w:proofErr w:type="spellEnd"/>
      <w:r>
        <w:t xml:space="preserve"> -O="0 15 7 8, 8 15 15 8, 0 7 7 0, 8 7 15 0, 0 15 15 0"</w:t>
      </w:r>
    </w:p>
    <w:p w14:paraId="3949EA6D" w14:textId="77777777" w:rsidR="0026082B" w:rsidRPr="0026082B" w:rsidRDefault="0026082B" w:rsidP="0026082B">
      <w:pPr>
        <w:pStyle w:val="code"/>
      </w:pPr>
    </w:p>
    <w:p w14:paraId="63B32B5E" w14:textId="77777777" w:rsidR="0026082B" w:rsidRDefault="0026082B" w:rsidP="0026082B">
      <w:pPr>
        <w:pStyle w:val="NoSpacing"/>
      </w:pPr>
      <w:r>
        <w:t>If we ask for ROI(s) setting for up to 10 defined</w:t>
      </w:r>
    </w:p>
    <w:p w14:paraId="6B9391D5" w14:textId="77777777" w:rsidR="0026082B" w:rsidRDefault="0026082B" w:rsidP="0026082B">
      <w:pPr>
        <w:pStyle w:val="code"/>
      </w:pPr>
      <w:proofErr w:type="spellStart"/>
      <w:proofErr w:type="gramStart"/>
      <w:r>
        <w:t>sudo</w:t>
      </w:r>
      <w:proofErr w:type="spellEnd"/>
      <w:r>
        <w:t xml:space="preserve"> .</w:t>
      </w:r>
      <w:proofErr w:type="gramEnd"/>
      <w:r>
        <w:t>/</w:t>
      </w:r>
      <w:proofErr w:type="spellStart"/>
      <w:r>
        <w:t>phio</w:t>
      </w:r>
      <w:proofErr w:type="spellEnd"/>
      <w:r>
        <w:t xml:space="preserve"> –o=10</w:t>
      </w:r>
    </w:p>
    <w:p w14:paraId="174E8CAC" w14:textId="77777777" w:rsidR="0026082B" w:rsidRDefault="0026082B" w:rsidP="0026082B">
      <w:pPr>
        <w:pStyle w:val="code"/>
      </w:pPr>
    </w:p>
    <w:p w14:paraId="3B77525D" w14:textId="77777777" w:rsidR="0026082B" w:rsidRDefault="0026082B" w:rsidP="0026082B">
      <w:pPr>
        <w:pStyle w:val="NoSpacing"/>
      </w:pPr>
      <w:r>
        <w:t>We get the following response:</w:t>
      </w:r>
    </w:p>
    <w:p w14:paraId="6B9F963F" w14:textId="77777777" w:rsidR="0026082B" w:rsidRDefault="0026082B" w:rsidP="0026082B">
      <w:pPr>
        <w:pStyle w:val="code"/>
      </w:pPr>
      <w:r>
        <w:t>[W] ROI asked 10 but got 5</w:t>
      </w:r>
    </w:p>
    <w:p w14:paraId="6453CE45" w14:textId="77777777" w:rsidR="0026082B" w:rsidRPr="0026082B" w:rsidRDefault="0026082B" w:rsidP="0026082B">
      <w:pPr>
        <w:pStyle w:val="code"/>
        <w:rPr>
          <w:lang w:val="fr-FR"/>
        </w:rPr>
      </w:pPr>
      <w:r w:rsidRPr="0026082B">
        <w:rPr>
          <w:lang w:val="fr-FR"/>
        </w:rPr>
        <w:t>ROI#00  0 15  7  8</w:t>
      </w:r>
    </w:p>
    <w:p w14:paraId="7E1D0FBE" w14:textId="77777777" w:rsidR="0026082B" w:rsidRPr="0026082B" w:rsidRDefault="0026082B" w:rsidP="0026082B">
      <w:pPr>
        <w:pStyle w:val="code"/>
        <w:rPr>
          <w:lang w:val="fr-FR"/>
        </w:rPr>
      </w:pPr>
      <w:r w:rsidRPr="0026082B">
        <w:rPr>
          <w:lang w:val="fr-FR"/>
        </w:rPr>
        <w:t>ROI#01  8 15 15  8</w:t>
      </w:r>
    </w:p>
    <w:p w14:paraId="3BF1F4B1" w14:textId="77777777" w:rsidR="0026082B" w:rsidRPr="0026082B" w:rsidRDefault="0026082B" w:rsidP="0026082B">
      <w:pPr>
        <w:pStyle w:val="code"/>
        <w:rPr>
          <w:lang w:val="fr-FR"/>
        </w:rPr>
      </w:pPr>
      <w:r w:rsidRPr="0026082B">
        <w:rPr>
          <w:lang w:val="fr-FR"/>
        </w:rPr>
        <w:lastRenderedPageBreak/>
        <w:t>ROI#02  0  7  7  0</w:t>
      </w:r>
    </w:p>
    <w:p w14:paraId="4C451021" w14:textId="77777777" w:rsidR="0026082B" w:rsidRPr="0026082B" w:rsidRDefault="0026082B" w:rsidP="0026082B">
      <w:pPr>
        <w:pStyle w:val="code"/>
        <w:rPr>
          <w:lang w:val="fr-FR"/>
        </w:rPr>
      </w:pPr>
      <w:r w:rsidRPr="0026082B">
        <w:rPr>
          <w:lang w:val="fr-FR"/>
        </w:rPr>
        <w:t>ROI#03  8  7 15  0</w:t>
      </w:r>
    </w:p>
    <w:p w14:paraId="10889610" w14:textId="77777777" w:rsidR="0026082B" w:rsidRPr="0026082B" w:rsidRDefault="0026082B" w:rsidP="0026082B">
      <w:pPr>
        <w:pStyle w:val="code"/>
        <w:rPr>
          <w:lang w:val="fr-FR"/>
        </w:rPr>
      </w:pPr>
      <w:r w:rsidRPr="0026082B">
        <w:rPr>
          <w:lang w:val="fr-FR"/>
        </w:rPr>
        <w:t>ROI#04  0 15 15  0</w:t>
      </w:r>
    </w:p>
    <w:p w14:paraId="62F18FA5" w14:textId="77777777" w:rsidR="0026082B" w:rsidRPr="0026082B" w:rsidRDefault="0026082B" w:rsidP="0026082B">
      <w:pPr>
        <w:pStyle w:val="code"/>
        <w:ind w:left="0"/>
        <w:rPr>
          <w:lang w:val="fr-FR"/>
        </w:rPr>
      </w:pPr>
    </w:p>
    <w:p w14:paraId="682090BE" w14:textId="77777777" w:rsidR="00EB1CD1" w:rsidRDefault="00EB1CD1" w:rsidP="00EB1CD1">
      <w:pPr>
        <w:pStyle w:val="STHead2"/>
        <w:rPr>
          <w:lang w:val="en-US"/>
        </w:rPr>
      </w:pPr>
      <w:r>
        <w:rPr>
          <w:lang w:val="en-US"/>
        </w:rPr>
        <w:t>Option –s</w:t>
      </w:r>
    </w:p>
    <w:p w14:paraId="445DC721" w14:textId="77777777" w:rsidR="00EB1CD1" w:rsidRDefault="00EB1CD1" w:rsidP="00EB1CD1">
      <w:pPr>
        <w:pStyle w:val="NoSpacing"/>
      </w:pPr>
      <w:r>
        <w:t>Start ranging.</w:t>
      </w:r>
    </w:p>
    <w:p w14:paraId="5CAD0B5D" w14:textId="77777777" w:rsidR="00EB1CD1" w:rsidRDefault="00EB1CD1" w:rsidP="00EB1CD1">
      <w:pPr>
        <w:pStyle w:val="STHead2"/>
        <w:rPr>
          <w:lang w:val="en-US"/>
        </w:rPr>
      </w:pPr>
      <w:r>
        <w:rPr>
          <w:lang w:val="en-US"/>
        </w:rPr>
        <w:t>Option –S</w:t>
      </w:r>
    </w:p>
    <w:p w14:paraId="7599C879" w14:textId="77777777" w:rsidR="00EB1CD1" w:rsidRPr="00F84171" w:rsidRDefault="00EB1CD1" w:rsidP="00EB1CD1">
      <w:pPr>
        <w:pStyle w:val="NoSpacing"/>
      </w:pPr>
      <w:r>
        <w:t>Stop ranging.</w:t>
      </w:r>
    </w:p>
    <w:p w14:paraId="27ACB40F" w14:textId="77777777" w:rsidR="00EB1CD1" w:rsidRDefault="00EB1CD1" w:rsidP="00EB1CD1">
      <w:pPr>
        <w:pStyle w:val="STHead2"/>
        <w:rPr>
          <w:lang w:val="en-US"/>
        </w:rPr>
      </w:pPr>
      <w:r>
        <w:rPr>
          <w:lang w:val="en-US"/>
        </w:rPr>
        <w:t>Option –t</w:t>
      </w:r>
    </w:p>
    <w:p w14:paraId="27845EB8" w14:textId="77777777" w:rsidR="00EB1CD1" w:rsidRDefault="00EB1CD1" w:rsidP="00EB1CD1">
      <w:pPr>
        <w:pStyle w:val="NoSpacing"/>
      </w:pPr>
      <w:r>
        <w:t>Set/Get timing budget.</w:t>
      </w:r>
    </w:p>
    <w:p w14:paraId="1C328652" w14:textId="77777777" w:rsidR="00EB1CD1" w:rsidRPr="00F84171" w:rsidRDefault="00EB1CD1" w:rsidP="00EB1CD1">
      <w:pPr>
        <w:ind w:firstLine="708"/>
      </w:pPr>
      <w:r>
        <w:t>-t [=</w:t>
      </w:r>
      <w:proofErr w:type="spellStart"/>
      <w:r>
        <w:t>time_us</w:t>
      </w:r>
      <w:proofErr w:type="spellEnd"/>
      <w:r>
        <w:t>]</w:t>
      </w:r>
    </w:p>
    <w:p w14:paraId="5957CA95" w14:textId="77777777" w:rsidR="0093781A" w:rsidRDefault="0093781A" w:rsidP="0093781A"/>
    <w:p w14:paraId="1803AB52" w14:textId="77777777" w:rsidR="004A6C27" w:rsidRDefault="004A6C27" w:rsidP="0093781A"/>
    <w:sectPr w:rsidR="004A6C27" w:rsidSect="00156D8A">
      <w:headerReference w:type="default" r:id="rId12"/>
      <w:footerReference w:type="default" r:id="rId13"/>
      <w:headerReference w:type="first" r:id="rId14"/>
      <w:pgSz w:w="11906" w:h="16838" w:code="9"/>
      <w:pgMar w:top="2376" w:right="1008" w:bottom="562" w:left="1440" w:header="2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211AF" w14:textId="77777777" w:rsidR="00AC25FA" w:rsidRDefault="00AC25FA" w:rsidP="00A72469">
      <w:pPr>
        <w:spacing w:line="240" w:lineRule="auto"/>
      </w:pPr>
      <w:r>
        <w:separator/>
      </w:r>
    </w:p>
  </w:endnote>
  <w:endnote w:type="continuationSeparator" w:id="0">
    <w:p w14:paraId="07616A4C" w14:textId="77777777" w:rsidR="00AC25FA" w:rsidRDefault="00AC25FA" w:rsidP="00A72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iragino Sans GB">
    <w:panose1 w:val="00000000000000000000"/>
    <w:charset w:val="80"/>
    <w:family w:val="swiss"/>
    <w:notTrueType/>
    <w:pitch w:val="variable"/>
    <w:sig w:usb0="A00002BF" w:usb1="1ACF7CFA" w:usb2="00000016" w:usb3="00000000" w:csb0="0006000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BBE24" w14:textId="77777777" w:rsidR="009B194D" w:rsidRPr="00CF2B32" w:rsidRDefault="009B194D" w:rsidP="003E6738">
    <w:pPr>
      <w:pStyle w:val="Footer"/>
      <w:tabs>
        <w:tab w:val="clear" w:pos="4536"/>
        <w:tab w:val="clear" w:pos="9072"/>
      </w:tabs>
      <w:jc w:val="right"/>
      <w:rPr>
        <w:sz w:val="14"/>
        <w:szCs w:val="14"/>
      </w:rPr>
    </w:pPr>
    <w:r>
      <w:rPr>
        <w:color w:val="0F2A60"/>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F2575" w14:textId="77777777" w:rsidR="00AC25FA" w:rsidRDefault="00AC25FA" w:rsidP="00A72469">
      <w:pPr>
        <w:spacing w:line="240" w:lineRule="auto"/>
      </w:pPr>
      <w:r>
        <w:separator/>
      </w:r>
    </w:p>
  </w:footnote>
  <w:footnote w:type="continuationSeparator" w:id="0">
    <w:p w14:paraId="42BFC273" w14:textId="77777777" w:rsidR="00AC25FA" w:rsidRDefault="00AC25FA" w:rsidP="00A72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BAFF" w14:textId="77777777" w:rsidR="009B194D" w:rsidRDefault="009B194D" w:rsidP="003E6738">
    <w:pPr>
      <w:pStyle w:val="Header"/>
      <w:tabs>
        <w:tab w:val="clear" w:pos="4536"/>
        <w:tab w:val="clear" w:pos="9072"/>
      </w:tabs>
    </w:pPr>
    <w:r>
      <w:rPr>
        <w:noProof/>
      </w:rPr>
      <w:drawing>
        <wp:anchor distT="0" distB="0" distL="114300" distR="114300" simplePos="0" relativeHeight="251661312" behindDoc="1" locked="0" layoutInCell="1" allowOverlap="1" wp14:anchorId="6CDBB7A1" wp14:editId="44209266">
          <wp:simplePos x="0" y="0"/>
          <wp:positionH relativeFrom="page">
            <wp:posOffset>5861050</wp:posOffset>
          </wp:positionH>
          <wp:positionV relativeFrom="page">
            <wp:posOffset>429895</wp:posOffset>
          </wp:positionV>
          <wp:extent cx="1042416" cy="731520"/>
          <wp:effectExtent l="0" t="0" r="5715" b="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2416" cy="7315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8A20" w14:textId="77777777" w:rsidR="009B194D" w:rsidRDefault="009B194D">
    <w:pPr>
      <w:pStyle w:val="Header"/>
    </w:pPr>
    <w:r>
      <w:rPr>
        <w:noProof/>
      </w:rPr>
      <w:drawing>
        <wp:anchor distT="0" distB="0" distL="114300" distR="114300" simplePos="0" relativeHeight="251663360" behindDoc="1" locked="0" layoutInCell="1" allowOverlap="1" wp14:anchorId="309D3716" wp14:editId="1A570D47">
          <wp:simplePos x="0" y="0"/>
          <wp:positionH relativeFrom="page">
            <wp:posOffset>640080</wp:posOffset>
          </wp:positionH>
          <wp:positionV relativeFrom="page">
            <wp:posOffset>429895</wp:posOffset>
          </wp:positionV>
          <wp:extent cx="2551176" cy="649224"/>
          <wp:effectExtent l="0" t="0" r="1905"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1" cstate="print">
                    <a:extLst>
                      <a:ext uri="{28A0092B-C50C-407E-A947-70E740481C1C}">
                        <a14:useLocalDpi xmlns:a14="http://schemas.microsoft.com/office/drawing/2010/main" val="0"/>
                      </a:ext>
                    </a:extLst>
                  </a:blip>
                  <a:srcRect l="7877" t="33887" b="26578"/>
                  <a:stretch/>
                </pic:blipFill>
                <pic:spPr bwMode="auto">
                  <a:xfrm>
                    <a:off x="0" y="0"/>
                    <a:ext cx="2551176" cy="649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B6A36"/>
    <w:multiLevelType w:val="hybridMultilevel"/>
    <w:tmpl w:val="B3681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44954"/>
    <w:multiLevelType w:val="hybridMultilevel"/>
    <w:tmpl w:val="57B05890"/>
    <w:lvl w:ilvl="0" w:tplc="503ED596">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01B5AD1"/>
    <w:multiLevelType w:val="multilevel"/>
    <w:tmpl w:val="371A5270"/>
    <w:lvl w:ilvl="0">
      <w:start w:val="1"/>
      <w:numFmt w:val="decimal"/>
      <w:pStyle w:val="STHead1"/>
      <w:suff w:val="space"/>
      <w:lvlText w:val="%1."/>
      <w:lvlJc w:val="left"/>
      <w:pPr>
        <w:ind w:left="3507" w:hanging="357"/>
      </w:pPr>
      <w:rPr>
        <w:rFonts w:hint="default"/>
      </w:rPr>
    </w:lvl>
    <w:lvl w:ilvl="1">
      <w:start w:val="1"/>
      <w:numFmt w:val="decimal"/>
      <w:pStyle w:val="STHead2"/>
      <w:suff w:val="space"/>
      <w:lvlText w:val="%1.%2."/>
      <w:lvlJc w:val="left"/>
      <w:pPr>
        <w:ind w:left="8012" w:hanging="357"/>
      </w:pPr>
      <w:rPr>
        <w:rFonts w:hint="default"/>
      </w:rPr>
    </w:lvl>
    <w:lvl w:ilvl="2">
      <w:start w:val="1"/>
      <w:numFmt w:val="decimal"/>
      <w:pStyle w:val="STHead3"/>
      <w:suff w:val="space"/>
      <w:lvlText w:val="%1.%2.%3."/>
      <w:lvlJc w:val="left"/>
      <w:pPr>
        <w:ind w:left="357" w:hanging="357"/>
      </w:pPr>
      <w:rPr>
        <w:rFonts w:hint="default"/>
      </w:rPr>
    </w:lvl>
    <w:lvl w:ilvl="3">
      <w:start w:val="1"/>
      <w:numFmt w:val="decimal"/>
      <w:pStyle w:val="STHead4"/>
      <w:suff w:val="space"/>
      <w:lvlText w:val="%1.%2.%3.%4."/>
      <w:lvlJc w:val="left"/>
      <w:pPr>
        <w:ind w:left="357" w:hanging="357"/>
      </w:pPr>
      <w:rPr>
        <w:rFonts w:hint="default"/>
      </w:rPr>
    </w:lvl>
    <w:lvl w:ilvl="4">
      <w:start w:val="1"/>
      <w:numFmt w:val="decimal"/>
      <w:pStyle w:val="STHead5"/>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pVer" w:val="ᡈᡃᡅ"/>
    <w:docVar w:name="CheckSum" w:val="ᡉᡌᡆᡇ!ᡉᡇᡍᡌ"/>
    <w:docVar w:name="CLIName" w:val="ᡨᡩᠵᡘᢄᢃ᡻᡾᡹᡺ᢃᢉ᡾ᡶᢁ!ᡪᢃᡘᢁᡶᢈᢈ᡾᡻᡾᡺᡹"/>
    <w:docVar w:name="DateTime" w:val="ᡋᡄᡇᡎᡄᡇᡅᡆᡌᠵᠵᡆᡈᡏᡉᡇᡥᡢᠵᠽᡜᡢᡩᡀᡇᡏᡅᠾ!ᡋᡄᡌᡄᡇᡅᡆᡍᠵᠵᡆᡆᡏᡉᡍᠵᠽᡜᡢᡩᡀᡇᡏᡅᠾ"/>
    <w:docVar w:name="DoneBy" w:val="ᡨᡩᡱᢈᡸᢄᢏᢏᢄᢁᡶ!ᡨᡩᡱᢈᡸᢄᢏᢏᢄᢁᡶ"/>
    <w:docVar w:name="IPAddress" w:val="ᡜᡣᡗᡘᡬᡡᡅᡋᡋᡋ!ᡜᡣᡗᡘᡬᡡᡅᡋᡋᡋ"/>
    <w:docVar w:name="Random" w:val="21"/>
  </w:docVars>
  <w:rsids>
    <w:rsidRoot w:val="00156D8A"/>
    <w:rsid w:val="0000468D"/>
    <w:rsid w:val="00042B48"/>
    <w:rsid w:val="0004518D"/>
    <w:rsid w:val="00045DE0"/>
    <w:rsid w:val="00050B6B"/>
    <w:rsid w:val="00054E86"/>
    <w:rsid w:val="00084DF2"/>
    <w:rsid w:val="000C7E90"/>
    <w:rsid w:val="000D7E6D"/>
    <w:rsid w:val="000F04DF"/>
    <w:rsid w:val="001176B4"/>
    <w:rsid w:val="00130FC2"/>
    <w:rsid w:val="00143B2F"/>
    <w:rsid w:val="00156D8A"/>
    <w:rsid w:val="001655C6"/>
    <w:rsid w:val="001875E6"/>
    <w:rsid w:val="001C2E68"/>
    <w:rsid w:val="001F2E51"/>
    <w:rsid w:val="00215B3E"/>
    <w:rsid w:val="00227D9E"/>
    <w:rsid w:val="00232ECE"/>
    <w:rsid w:val="00255F37"/>
    <w:rsid w:val="0026082B"/>
    <w:rsid w:val="00272AC5"/>
    <w:rsid w:val="002B7ABE"/>
    <w:rsid w:val="002F62E1"/>
    <w:rsid w:val="002F7E96"/>
    <w:rsid w:val="00311443"/>
    <w:rsid w:val="003142CE"/>
    <w:rsid w:val="003216C4"/>
    <w:rsid w:val="0032703E"/>
    <w:rsid w:val="00327ABE"/>
    <w:rsid w:val="00343E1B"/>
    <w:rsid w:val="00352056"/>
    <w:rsid w:val="003566FA"/>
    <w:rsid w:val="00385DB1"/>
    <w:rsid w:val="003A3540"/>
    <w:rsid w:val="003D7360"/>
    <w:rsid w:val="003E6738"/>
    <w:rsid w:val="004A6C27"/>
    <w:rsid w:val="004B4B0F"/>
    <w:rsid w:val="004B5EC8"/>
    <w:rsid w:val="00524B12"/>
    <w:rsid w:val="00525F01"/>
    <w:rsid w:val="005317ED"/>
    <w:rsid w:val="00547CE0"/>
    <w:rsid w:val="00551F26"/>
    <w:rsid w:val="00592BA2"/>
    <w:rsid w:val="005C3615"/>
    <w:rsid w:val="005C4B8B"/>
    <w:rsid w:val="005C7EF6"/>
    <w:rsid w:val="005D496C"/>
    <w:rsid w:val="006078BB"/>
    <w:rsid w:val="006531FB"/>
    <w:rsid w:val="0067744A"/>
    <w:rsid w:val="006A46A7"/>
    <w:rsid w:val="006C45DB"/>
    <w:rsid w:val="006C5631"/>
    <w:rsid w:val="00764167"/>
    <w:rsid w:val="007B66E6"/>
    <w:rsid w:val="007C777A"/>
    <w:rsid w:val="007E671C"/>
    <w:rsid w:val="007F3903"/>
    <w:rsid w:val="007F6FE7"/>
    <w:rsid w:val="00805068"/>
    <w:rsid w:val="00810ACA"/>
    <w:rsid w:val="008576ED"/>
    <w:rsid w:val="008922FA"/>
    <w:rsid w:val="008D4888"/>
    <w:rsid w:val="008E2CC2"/>
    <w:rsid w:val="009015D7"/>
    <w:rsid w:val="00920B06"/>
    <w:rsid w:val="0093781A"/>
    <w:rsid w:val="00955AB6"/>
    <w:rsid w:val="0095642C"/>
    <w:rsid w:val="00966B1E"/>
    <w:rsid w:val="00990A56"/>
    <w:rsid w:val="009A61F1"/>
    <w:rsid w:val="009B194D"/>
    <w:rsid w:val="009B2728"/>
    <w:rsid w:val="009C1663"/>
    <w:rsid w:val="00A012BC"/>
    <w:rsid w:val="00A26760"/>
    <w:rsid w:val="00A33DBF"/>
    <w:rsid w:val="00A400C8"/>
    <w:rsid w:val="00A72469"/>
    <w:rsid w:val="00A85D4C"/>
    <w:rsid w:val="00A96EE8"/>
    <w:rsid w:val="00A9709B"/>
    <w:rsid w:val="00AC25FA"/>
    <w:rsid w:val="00AD0E2B"/>
    <w:rsid w:val="00AE36F2"/>
    <w:rsid w:val="00B80F93"/>
    <w:rsid w:val="00BB758C"/>
    <w:rsid w:val="00BC5C87"/>
    <w:rsid w:val="00C25CFC"/>
    <w:rsid w:val="00C32895"/>
    <w:rsid w:val="00C42079"/>
    <w:rsid w:val="00C44A18"/>
    <w:rsid w:val="00C57785"/>
    <w:rsid w:val="00C6488E"/>
    <w:rsid w:val="00C650B8"/>
    <w:rsid w:val="00C71353"/>
    <w:rsid w:val="00C842D2"/>
    <w:rsid w:val="00C84B56"/>
    <w:rsid w:val="00C878F5"/>
    <w:rsid w:val="00C91533"/>
    <w:rsid w:val="00C923E1"/>
    <w:rsid w:val="00CC697D"/>
    <w:rsid w:val="00CD02D3"/>
    <w:rsid w:val="00CF2B32"/>
    <w:rsid w:val="00CF5C21"/>
    <w:rsid w:val="00D069FE"/>
    <w:rsid w:val="00D74C42"/>
    <w:rsid w:val="00DC2B21"/>
    <w:rsid w:val="00DC5E53"/>
    <w:rsid w:val="00DD6AE5"/>
    <w:rsid w:val="00E2105B"/>
    <w:rsid w:val="00E25976"/>
    <w:rsid w:val="00E33C23"/>
    <w:rsid w:val="00E617EF"/>
    <w:rsid w:val="00E91A46"/>
    <w:rsid w:val="00EA0C7C"/>
    <w:rsid w:val="00EB0BDC"/>
    <w:rsid w:val="00EB1CD1"/>
    <w:rsid w:val="00EF7C32"/>
    <w:rsid w:val="00F05E5C"/>
    <w:rsid w:val="00F45401"/>
    <w:rsid w:val="00F80F6D"/>
    <w:rsid w:val="00F84171"/>
    <w:rsid w:val="00FA021C"/>
    <w:rsid w:val="00FB42F0"/>
    <w:rsid w:val="00FB79C7"/>
    <w:rsid w:val="00FE2E5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9B9FA7"/>
  <w15:docId w15:val="{BF4C50F8-84F2-4665-B1F5-93954221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color w:val="002052"/>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 Body text"/>
    <w:rsid w:val="00C650B8"/>
    <w:rPr>
      <w:lang w:val="en-US"/>
    </w:rPr>
  </w:style>
  <w:style w:type="paragraph" w:styleId="Heading1">
    <w:name w:val="heading 1"/>
    <w:basedOn w:val="Normal"/>
    <w:next w:val="Normal"/>
    <w:link w:val="Heading1Char"/>
    <w:uiPriority w:val="9"/>
    <w:qFormat/>
    <w:rsid w:val="00156D8A"/>
    <w:pPr>
      <w:keepNext/>
      <w:keepLines/>
      <w:spacing w:before="240"/>
      <w:outlineLvl w:val="0"/>
    </w:pPr>
    <w:rPr>
      <w:rFonts w:asciiTheme="majorHAnsi" w:eastAsiaTheme="majorEastAsia" w:hAnsiTheme="majorHAnsi" w:cstheme="majorBidi"/>
      <w:color w:val="1F82B0" w:themeColor="accent1" w:themeShade="BF"/>
      <w:sz w:val="32"/>
      <w:szCs w:val="32"/>
    </w:rPr>
  </w:style>
  <w:style w:type="paragraph" w:styleId="Heading2">
    <w:name w:val="heading 2"/>
    <w:basedOn w:val="Normal"/>
    <w:next w:val="Normal"/>
    <w:link w:val="Heading2Char"/>
    <w:uiPriority w:val="9"/>
    <w:semiHidden/>
    <w:unhideWhenUsed/>
    <w:qFormat/>
    <w:rsid w:val="00156D8A"/>
    <w:pPr>
      <w:keepNext/>
      <w:keepLines/>
      <w:spacing w:before="40"/>
      <w:outlineLvl w:val="1"/>
    </w:pPr>
    <w:rPr>
      <w:rFonts w:asciiTheme="majorHAnsi" w:eastAsiaTheme="majorEastAsia" w:hAnsiTheme="majorHAnsi" w:cstheme="majorBidi"/>
      <w:color w:val="1F82B0" w:themeColor="accent1" w:themeShade="BF"/>
      <w:sz w:val="26"/>
      <w:szCs w:val="26"/>
    </w:rPr>
  </w:style>
  <w:style w:type="paragraph" w:styleId="Heading3">
    <w:name w:val="heading 3"/>
    <w:basedOn w:val="Normal"/>
    <w:next w:val="Normal"/>
    <w:link w:val="Heading3Char"/>
    <w:uiPriority w:val="9"/>
    <w:semiHidden/>
    <w:unhideWhenUsed/>
    <w:qFormat/>
    <w:rsid w:val="00156D8A"/>
    <w:pPr>
      <w:keepNext/>
      <w:keepLines/>
      <w:spacing w:before="40"/>
      <w:outlineLvl w:val="2"/>
    </w:pPr>
    <w:rPr>
      <w:rFonts w:asciiTheme="majorHAnsi" w:eastAsiaTheme="majorEastAsia" w:hAnsiTheme="majorHAnsi" w:cstheme="majorBidi"/>
      <w:color w:val="145674" w:themeColor="accent1" w:themeShade="7F"/>
      <w:sz w:val="24"/>
      <w:szCs w:val="24"/>
    </w:rPr>
  </w:style>
  <w:style w:type="paragraph" w:styleId="Heading4">
    <w:name w:val="heading 4"/>
    <w:basedOn w:val="Normal"/>
    <w:next w:val="Normal"/>
    <w:link w:val="Heading4Char"/>
    <w:uiPriority w:val="9"/>
    <w:semiHidden/>
    <w:unhideWhenUsed/>
    <w:qFormat/>
    <w:rsid w:val="00156D8A"/>
    <w:pPr>
      <w:keepNext/>
      <w:keepLines/>
      <w:spacing w:before="40"/>
      <w:outlineLvl w:val="3"/>
    </w:pPr>
    <w:rPr>
      <w:rFonts w:asciiTheme="majorHAnsi" w:eastAsiaTheme="majorEastAsia" w:hAnsiTheme="majorHAnsi" w:cstheme="majorBidi"/>
      <w:i/>
      <w:iCs/>
      <w:color w:val="1F82B0" w:themeColor="accent1" w:themeShade="BF"/>
    </w:rPr>
  </w:style>
  <w:style w:type="paragraph" w:styleId="Heading5">
    <w:name w:val="heading 5"/>
    <w:basedOn w:val="Normal"/>
    <w:next w:val="Normal"/>
    <w:link w:val="Heading5Char"/>
    <w:uiPriority w:val="9"/>
    <w:semiHidden/>
    <w:unhideWhenUsed/>
    <w:qFormat/>
    <w:rsid w:val="00156D8A"/>
    <w:pPr>
      <w:keepNext/>
      <w:keepLines/>
      <w:spacing w:before="40"/>
      <w:outlineLvl w:val="4"/>
    </w:pPr>
    <w:rPr>
      <w:rFonts w:asciiTheme="majorHAnsi" w:eastAsiaTheme="majorEastAsia" w:hAnsiTheme="majorHAnsi" w:cstheme="majorBidi"/>
      <w:color w:val="1F82B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469"/>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72469"/>
    <w:rPr>
      <w:rFonts w:ascii="Tahoma" w:hAnsi="Tahoma" w:cs="Tahoma"/>
      <w:sz w:val="16"/>
      <w:szCs w:val="16"/>
    </w:rPr>
  </w:style>
  <w:style w:type="paragraph" w:styleId="Header">
    <w:name w:val="header"/>
    <w:basedOn w:val="Normal"/>
    <w:link w:val="HeaderChar"/>
    <w:uiPriority w:val="99"/>
    <w:unhideWhenUsed/>
    <w:rsid w:val="00A72469"/>
    <w:pPr>
      <w:tabs>
        <w:tab w:val="center" w:pos="4536"/>
        <w:tab w:val="right" w:pos="9072"/>
      </w:tabs>
      <w:spacing w:line="240" w:lineRule="auto"/>
    </w:pPr>
  </w:style>
  <w:style w:type="character" w:customStyle="1" w:styleId="HeaderChar">
    <w:name w:val="Header Char"/>
    <w:basedOn w:val="DefaultParagraphFont"/>
    <w:link w:val="Header"/>
    <w:uiPriority w:val="99"/>
    <w:rsid w:val="00A72469"/>
  </w:style>
  <w:style w:type="paragraph" w:styleId="Footer">
    <w:name w:val="footer"/>
    <w:basedOn w:val="Normal"/>
    <w:link w:val="FooterChar"/>
    <w:uiPriority w:val="99"/>
    <w:unhideWhenUsed/>
    <w:rsid w:val="00A72469"/>
    <w:pPr>
      <w:tabs>
        <w:tab w:val="center" w:pos="4536"/>
        <w:tab w:val="right" w:pos="9072"/>
      </w:tabs>
      <w:spacing w:line="240" w:lineRule="auto"/>
    </w:pPr>
  </w:style>
  <w:style w:type="character" w:customStyle="1" w:styleId="FooterChar">
    <w:name w:val="Footer Char"/>
    <w:basedOn w:val="DefaultParagraphFont"/>
    <w:link w:val="Footer"/>
    <w:uiPriority w:val="99"/>
    <w:rsid w:val="00A72469"/>
  </w:style>
  <w:style w:type="paragraph" w:styleId="NoSpacing">
    <w:name w:val="No Spacing"/>
    <w:aliases w:val="ST body"/>
    <w:next w:val="Normal"/>
    <w:uiPriority w:val="1"/>
    <w:qFormat/>
    <w:rsid w:val="009C1663"/>
    <w:pPr>
      <w:spacing w:line="360" w:lineRule="auto"/>
    </w:pPr>
    <w:rPr>
      <w:sz w:val="18"/>
      <w:lang w:val="en-US"/>
    </w:rPr>
  </w:style>
  <w:style w:type="paragraph" w:styleId="Title">
    <w:name w:val="Title"/>
    <w:basedOn w:val="Normal"/>
    <w:next w:val="Normal"/>
    <w:link w:val="TitleChar"/>
    <w:uiPriority w:val="10"/>
    <w:qFormat/>
    <w:rsid w:val="00156D8A"/>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56D8A"/>
    <w:rPr>
      <w:rFonts w:asciiTheme="majorHAnsi" w:eastAsiaTheme="majorEastAsia" w:hAnsiTheme="majorHAnsi" w:cstheme="majorBidi"/>
      <w:color w:val="auto"/>
      <w:spacing w:val="-10"/>
      <w:kern w:val="28"/>
      <w:sz w:val="56"/>
      <w:szCs w:val="56"/>
    </w:rPr>
  </w:style>
  <w:style w:type="paragraph" w:customStyle="1" w:styleId="STHead1">
    <w:name w:val="ST Head 1"/>
    <w:basedOn w:val="Heading1"/>
    <w:link w:val="STHead1Char"/>
    <w:qFormat/>
    <w:rsid w:val="001F2E51"/>
    <w:pPr>
      <w:numPr>
        <w:numId w:val="1"/>
      </w:numPr>
      <w:spacing w:before="480" w:after="120"/>
      <w:ind w:left="357"/>
    </w:pPr>
    <w:rPr>
      <w:b/>
      <w:bCs/>
      <w:sz w:val="28"/>
      <w:szCs w:val="28"/>
      <w:lang w:val="en-GB"/>
    </w:rPr>
  </w:style>
  <w:style w:type="character" w:customStyle="1" w:styleId="STHead1Char">
    <w:name w:val="ST Head 1 Char"/>
    <w:basedOn w:val="Heading1Char"/>
    <w:link w:val="STHead1"/>
    <w:rsid w:val="001F2E51"/>
    <w:rPr>
      <w:rFonts w:asciiTheme="majorHAnsi" w:eastAsiaTheme="majorEastAsia" w:hAnsiTheme="majorHAnsi" w:cstheme="majorBidi"/>
      <w:b/>
      <w:bCs/>
      <w:color w:val="1F82B0" w:themeColor="accent1" w:themeShade="BF"/>
      <w:sz w:val="28"/>
      <w:szCs w:val="28"/>
      <w:lang w:val="en-GB"/>
    </w:rPr>
  </w:style>
  <w:style w:type="paragraph" w:customStyle="1" w:styleId="STHead2">
    <w:name w:val="ST Head 2"/>
    <w:basedOn w:val="Heading2"/>
    <w:qFormat/>
    <w:rsid w:val="00C878F5"/>
    <w:pPr>
      <w:numPr>
        <w:ilvl w:val="1"/>
        <w:numId w:val="1"/>
      </w:numPr>
      <w:tabs>
        <w:tab w:val="num" w:pos="360"/>
      </w:tabs>
      <w:spacing w:before="200" w:after="120"/>
      <w:ind w:left="0" w:firstLine="0"/>
    </w:pPr>
    <w:rPr>
      <w:b/>
      <w:bCs/>
      <w:color w:val="39A9DC" w:themeColor="accent1"/>
      <w:lang w:val="en-GB"/>
    </w:rPr>
  </w:style>
  <w:style w:type="paragraph" w:customStyle="1" w:styleId="STHead3">
    <w:name w:val="ST Head 3"/>
    <w:basedOn w:val="Heading3"/>
    <w:qFormat/>
    <w:rsid w:val="00156D8A"/>
    <w:pPr>
      <w:numPr>
        <w:ilvl w:val="2"/>
        <w:numId w:val="1"/>
      </w:numPr>
      <w:tabs>
        <w:tab w:val="num" w:pos="360"/>
      </w:tabs>
      <w:spacing w:before="200" w:after="120"/>
      <w:ind w:left="0" w:firstLine="0"/>
    </w:pPr>
    <w:rPr>
      <w:b/>
      <w:bCs/>
      <w:color w:val="39A9DC" w:themeColor="accent1"/>
      <w:sz w:val="22"/>
      <w:szCs w:val="22"/>
      <w:lang w:val="en-GB"/>
    </w:rPr>
  </w:style>
  <w:style w:type="paragraph" w:customStyle="1" w:styleId="STHead4">
    <w:name w:val="ST Head 4"/>
    <w:basedOn w:val="Heading4"/>
    <w:qFormat/>
    <w:rsid w:val="00156D8A"/>
    <w:pPr>
      <w:numPr>
        <w:ilvl w:val="3"/>
        <w:numId w:val="1"/>
      </w:numPr>
      <w:tabs>
        <w:tab w:val="num" w:pos="360"/>
      </w:tabs>
      <w:spacing w:before="200"/>
      <w:ind w:left="0" w:firstLine="0"/>
    </w:pPr>
    <w:rPr>
      <w:b/>
      <w:bCs/>
      <w:color w:val="39A9DC" w:themeColor="accent1"/>
      <w:lang w:val="en-GB"/>
    </w:rPr>
  </w:style>
  <w:style w:type="paragraph" w:customStyle="1" w:styleId="STHead5">
    <w:name w:val="ST Head 5"/>
    <w:basedOn w:val="Heading5"/>
    <w:qFormat/>
    <w:rsid w:val="00156D8A"/>
    <w:pPr>
      <w:keepNext w:val="0"/>
      <w:keepLines w:val="0"/>
      <w:numPr>
        <w:ilvl w:val="4"/>
        <w:numId w:val="1"/>
      </w:numPr>
      <w:tabs>
        <w:tab w:val="num" w:pos="360"/>
      </w:tabs>
      <w:spacing w:before="200"/>
      <w:ind w:left="0" w:firstLine="0"/>
    </w:pPr>
    <w:rPr>
      <w:color w:val="145674" w:themeColor="accent1" w:themeShade="7F"/>
      <w:lang w:val="en-GB"/>
    </w:rPr>
  </w:style>
  <w:style w:type="character" w:customStyle="1" w:styleId="Heading1Char">
    <w:name w:val="Heading 1 Char"/>
    <w:basedOn w:val="DefaultParagraphFont"/>
    <w:link w:val="Heading1"/>
    <w:uiPriority w:val="9"/>
    <w:rsid w:val="00156D8A"/>
    <w:rPr>
      <w:rFonts w:asciiTheme="majorHAnsi" w:eastAsiaTheme="majorEastAsia" w:hAnsiTheme="majorHAnsi" w:cstheme="majorBidi"/>
      <w:color w:val="1F82B0" w:themeColor="accent1" w:themeShade="BF"/>
      <w:sz w:val="32"/>
      <w:szCs w:val="32"/>
      <w:lang w:val="en-US"/>
    </w:rPr>
  </w:style>
  <w:style w:type="character" w:customStyle="1" w:styleId="Heading2Char">
    <w:name w:val="Heading 2 Char"/>
    <w:basedOn w:val="DefaultParagraphFont"/>
    <w:link w:val="Heading2"/>
    <w:uiPriority w:val="9"/>
    <w:semiHidden/>
    <w:rsid w:val="00156D8A"/>
    <w:rPr>
      <w:rFonts w:asciiTheme="majorHAnsi" w:eastAsiaTheme="majorEastAsia" w:hAnsiTheme="majorHAnsi" w:cstheme="majorBidi"/>
      <w:color w:val="1F82B0" w:themeColor="accent1" w:themeShade="BF"/>
      <w:sz w:val="26"/>
      <w:szCs w:val="26"/>
      <w:lang w:val="en-US"/>
    </w:rPr>
  </w:style>
  <w:style w:type="character" w:customStyle="1" w:styleId="Heading3Char">
    <w:name w:val="Heading 3 Char"/>
    <w:basedOn w:val="DefaultParagraphFont"/>
    <w:link w:val="Heading3"/>
    <w:uiPriority w:val="9"/>
    <w:semiHidden/>
    <w:rsid w:val="00156D8A"/>
    <w:rPr>
      <w:rFonts w:asciiTheme="majorHAnsi" w:eastAsiaTheme="majorEastAsia" w:hAnsiTheme="majorHAnsi" w:cstheme="majorBidi"/>
      <w:color w:val="145674" w:themeColor="accent1" w:themeShade="7F"/>
      <w:sz w:val="24"/>
      <w:szCs w:val="24"/>
      <w:lang w:val="en-US"/>
    </w:rPr>
  </w:style>
  <w:style w:type="character" w:customStyle="1" w:styleId="Heading4Char">
    <w:name w:val="Heading 4 Char"/>
    <w:basedOn w:val="DefaultParagraphFont"/>
    <w:link w:val="Heading4"/>
    <w:uiPriority w:val="9"/>
    <w:semiHidden/>
    <w:rsid w:val="00156D8A"/>
    <w:rPr>
      <w:rFonts w:asciiTheme="majorHAnsi" w:eastAsiaTheme="majorEastAsia" w:hAnsiTheme="majorHAnsi" w:cstheme="majorBidi"/>
      <w:i/>
      <w:iCs/>
      <w:color w:val="1F82B0" w:themeColor="accent1" w:themeShade="BF"/>
      <w:lang w:val="en-US"/>
    </w:rPr>
  </w:style>
  <w:style w:type="character" w:customStyle="1" w:styleId="Heading5Char">
    <w:name w:val="Heading 5 Char"/>
    <w:basedOn w:val="DefaultParagraphFont"/>
    <w:link w:val="Heading5"/>
    <w:uiPriority w:val="9"/>
    <w:semiHidden/>
    <w:rsid w:val="00156D8A"/>
    <w:rPr>
      <w:rFonts w:asciiTheme="majorHAnsi" w:eastAsiaTheme="majorEastAsia" w:hAnsiTheme="majorHAnsi" w:cstheme="majorBidi"/>
      <w:color w:val="1F82B0" w:themeColor="accent1" w:themeShade="BF"/>
      <w:lang w:val="en-US"/>
    </w:rPr>
  </w:style>
  <w:style w:type="character" w:styleId="BookTitle">
    <w:name w:val="Book Title"/>
    <w:basedOn w:val="DefaultParagraphFont"/>
    <w:uiPriority w:val="33"/>
    <w:qFormat/>
    <w:rsid w:val="00156D8A"/>
    <w:rPr>
      <w:b/>
      <w:bCs/>
      <w:i/>
      <w:iCs/>
      <w:spacing w:val="5"/>
    </w:rPr>
  </w:style>
  <w:style w:type="table" w:styleId="TableGrid">
    <w:name w:val="Table Grid"/>
    <w:basedOn w:val="TableNormal"/>
    <w:uiPriority w:val="59"/>
    <w:rsid w:val="009378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3781A"/>
    <w:pPr>
      <w:spacing w:line="240" w:lineRule="auto"/>
    </w:pPr>
    <w:tblPr>
      <w:tblStyleRowBandSize w:val="1"/>
      <w:tblStyleColBandSize w:val="1"/>
      <w:tblBorders>
        <w:top w:val="single" w:sz="4" w:space="0" w:color="88CBEA" w:themeColor="accent1" w:themeTint="99"/>
        <w:left w:val="single" w:sz="4" w:space="0" w:color="88CBEA" w:themeColor="accent1" w:themeTint="99"/>
        <w:bottom w:val="single" w:sz="4" w:space="0" w:color="88CBEA" w:themeColor="accent1" w:themeTint="99"/>
        <w:right w:val="single" w:sz="4" w:space="0" w:color="88CBEA" w:themeColor="accent1" w:themeTint="99"/>
        <w:insideH w:val="single" w:sz="4" w:space="0" w:color="88CBEA" w:themeColor="accent1" w:themeTint="99"/>
        <w:insideV w:val="single" w:sz="4" w:space="0" w:color="88CBEA" w:themeColor="accent1" w:themeTint="99"/>
      </w:tblBorders>
    </w:tblPr>
    <w:tblStylePr w:type="firstRow">
      <w:rPr>
        <w:b/>
        <w:bCs/>
        <w:color w:val="FFFFFF" w:themeColor="background1"/>
      </w:rPr>
      <w:tblPr/>
      <w:tcPr>
        <w:tcBorders>
          <w:top w:val="single" w:sz="4" w:space="0" w:color="39A9DC" w:themeColor="accent1"/>
          <w:left w:val="single" w:sz="4" w:space="0" w:color="39A9DC" w:themeColor="accent1"/>
          <w:bottom w:val="single" w:sz="4" w:space="0" w:color="39A9DC" w:themeColor="accent1"/>
          <w:right w:val="single" w:sz="4" w:space="0" w:color="39A9DC" w:themeColor="accent1"/>
          <w:insideH w:val="nil"/>
          <w:insideV w:val="nil"/>
        </w:tcBorders>
        <w:shd w:val="clear" w:color="auto" w:fill="39A9DC" w:themeFill="accent1"/>
      </w:tcPr>
    </w:tblStylePr>
    <w:tblStylePr w:type="lastRow">
      <w:rPr>
        <w:b/>
        <w:bCs/>
      </w:rPr>
      <w:tblPr/>
      <w:tcPr>
        <w:tcBorders>
          <w:top w:val="double" w:sz="4" w:space="0" w:color="39A9DC" w:themeColor="accent1"/>
        </w:tcBorders>
      </w:tcPr>
    </w:tblStylePr>
    <w:tblStylePr w:type="firstCol">
      <w:rPr>
        <w:b/>
        <w:bCs/>
      </w:rPr>
    </w:tblStylePr>
    <w:tblStylePr w:type="lastCol">
      <w:rPr>
        <w:b/>
        <w:bCs/>
      </w:rPr>
    </w:tblStylePr>
    <w:tblStylePr w:type="band1Vert">
      <w:tblPr/>
      <w:tcPr>
        <w:shd w:val="clear" w:color="auto" w:fill="D7EDF8" w:themeFill="accent1" w:themeFillTint="33"/>
      </w:tcPr>
    </w:tblStylePr>
    <w:tblStylePr w:type="band1Horz">
      <w:tblPr/>
      <w:tcPr>
        <w:shd w:val="clear" w:color="auto" w:fill="D7EDF8" w:themeFill="accent1" w:themeFillTint="33"/>
      </w:tcPr>
    </w:tblStylePr>
  </w:style>
  <w:style w:type="paragraph" w:styleId="ListParagraph">
    <w:name w:val="List Paragraph"/>
    <w:basedOn w:val="Normal"/>
    <w:link w:val="ListParagraphChar"/>
    <w:uiPriority w:val="34"/>
    <w:qFormat/>
    <w:rsid w:val="00C6488E"/>
    <w:pPr>
      <w:ind w:left="720"/>
      <w:contextualSpacing/>
    </w:pPr>
  </w:style>
  <w:style w:type="paragraph" w:customStyle="1" w:styleId="code">
    <w:name w:val="code"/>
    <w:basedOn w:val="ListParagraph"/>
    <w:link w:val="codeChar"/>
    <w:qFormat/>
    <w:rsid w:val="00FA021C"/>
    <w:rPr>
      <w:rFonts w:ascii="Consolas" w:hAnsi="Consolas" w:cs="Consolas"/>
      <w:sz w:val="18"/>
      <w:szCs w:val="18"/>
    </w:rPr>
  </w:style>
  <w:style w:type="character" w:customStyle="1" w:styleId="ListParagraphChar">
    <w:name w:val="List Paragraph Char"/>
    <w:basedOn w:val="DefaultParagraphFont"/>
    <w:link w:val="ListParagraph"/>
    <w:uiPriority w:val="34"/>
    <w:rsid w:val="00FA021C"/>
    <w:rPr>
      <w:lang w:val="en-US"/>
    </w:rPr>
  </w:style>
  <w:style w:type="character" w:customStyle="1" w:styleId="codeChar">
    <w:name w:val="code Char"/>
    <w:basedOn w:val="ListParagraphChar"/>
    <w:link w:val="code"/>
    <w:rsid w:val="00FA021C"/>
    <w:rPr>
      <w:rFonts w:ascii="Consolas" w:hAnsi="Consolas" w:cs="Consola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160285">
      <w:bodyDiv w:val="1"/>
      <w:marLeft w:val="0"/>
      <w:marRight w:val="0"/>
      <w:marTop w:val="0"/>
      <w:marBottom w:val="0"/>
      <w:divBdr>
        <w:top w:val="none" w:sz="0" w:space="0" w:color="auto"/>
        <w:left w:val="none" w:sz="0" w:space="0" w:color="auto"/>
        <w:bottom w:val="none" w:sz="0" w:space="0" w:color="auto"/>
        <w:right w:val="none" w:sz="0" w:space="0" w:color="auto"/>
      </w:divBdr>
    </w:div>
    <w:div w:id="1018502298">
      <w:bodyDiv w:val="1"/>
      <w:marLeft w:val="0"/>
      <w:marRight w:val="0"/>
      <w:marTop w:val="0"/>
      <w:marBottom w:val="0"/>
      <w:divBdr>
        <w:top w:val="none" w:sz="0" w:space="0" w:color="auto"/>
        <w:left w:val="none" w:sz="0" w:space="0" w:color="auto"/>
        <w:bottom w:val="none" w:sz="0" w:space="0" w:color="auto"/>
        <w:right w:val="none" w:sz="0" w:space="0" w:color="auto"/>
      </w:divBdr>
    </w:div>
    <w:div w:id="1120681781">
      <w:bodyDiv w:val="1"/>
      <w:marLeft w:val="0"/>
      <w:marRight w:val="0"/>
      <w:marTop w:val="0"/>
      <w:marBottom w:val="0"/>
      <w:divBdr>
        <w:top w:val="none" w:sz="0" w:space="0" w:color="auto"/>
        <w:left w:val="none" w:sz="0" w:space="0" w:color="auto"/>
        <w:bottom w:val="none" w:sz="0" w:space="0" w:color="auto"/>
        <w:right w:val="none" w:sz="0" w:space="0" w:color="auto"/>
      </w:divBdr>
    </w:div>
    <w:div w:id="1562138291">
      <w:bodyDiv w:val="1"/>
      <w:marLeft w:val="0"/>
      <w:marRight w:val="0"/>
      <w:marTop w:val="0"/>
      <w:marBottom w:val="0"/>
      <w:divBdr>
        <w:top w:val="none" w:sz="0" w:space="0" w:color="auto"/>
        <w:left w:val="none" w:sz="0" w:space="0" w:color="auto"/>
        <w:bottom w:val="none" w:sz="0" w:space="0" w:color="auto"/>
        <w:right w:val="none" w:sz="0" w:space="0" w:color="auto"/>
      </w:divBdr>
    </w:div>
    <w:div w:id="1809130222">
      <w:bodyDiv w:val="1"/>
      <w:marLeft w:val="0"/>
      <w:marRight w:val="0"/>
      <w:marTop w:val="0"/>
      <w:marBottom w:val="0"/>
      <w:divBdr>
        <w:top w:val="none" w:sz="0" w:space="0" w:color="auto"/>
        <w:left w:val="none" w:sz="0" w:space="0" w:color="auto"/>
        <w:bottom w:val="none" w:sz="0" w:space="0" w:color="auto"/>
        <w:right w:val="none" w:sz="0" w:space="0" w:color="auto"/>
      </w:divBdr>
    </w:div>
    <w:div w:id="19624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T\WD\WORD%20template_blank.dotx" TargetMode="External"/></Relationships>
</file>

<file path=word/theme/theme1.xml><?xml version="1.0" encoding="utf-8"?>
<a:theme xmlns:a="http://schemas.openxmlformats.org/drawingml/2006/main" name="Theme1">
  <a:themeElements>
    <a:clrScheme name="ST template new">
      <a:dk1>
        <a:sysClr val="windowText" lastClr="000000"/>
      </a:dk1>
      <a:lt1>
        <a:sysClr val="window" lastClr="FFFFFF"/>
      </a:lt1>
      <a:dk2>
        <a:srgbClr val="BBCC00"/>
      </a:dk2>
      <a:lt2>
        <a:srgbClr val="003D14"/>
      </a:lt2>
      <a:accent1>
        <a:srgbClr val="39A9DC"/>
      </a:accent1>
      <a:accent2>
        <a:srgbClr val="002052"/>
      </a:accent2>
      <a:accent3>
        <a:srgbClr val="D4007A"/>
      </a:accent3>
      <a:accent4>
        <a:srgbClr val="590D58"/>
      </a:accent4>
      <a:accent5>
        <a:srgbClr val="FFD300"/>
      </a:accent5>
      <a:accent6>
        <a:srgbClr val="5C0915"/>
      </a:accent6>
      <a:hlink>
        <a:srgbClr val="4F5251"/>
      </a:hlink>
      <a:folHlink>
        <a:srgbClr val="90989E"/>
      </a:folHlink>
    </a:clrScheme>
    <a:fontScheme name="ST Template">
      <a:majorFont>
        <a:latin typeface="Arial"/>
        <a:ea typeface="Hiragino Sans GB"/>
        <a:cs typeface=""/>
      </a:majorFont>
      <a:minorFont>
        <a:latin typeface="Arial"/>
        <a:ea typeface="Hiragino Sans G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hfd4f7438eb64b4fb2740c42c2d09f06 xmlns="964ac87d-ee9f-445a-856c-d1bb75df95c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7440dd85-48b0-4e78-88b2-15e4cd19a90a</TermId>
        </TermInfo>
      </Terms>
    </hfd4f7438eb64b4fb2740c42c2d09f06>
    <TaxKeywordTaxHTField xmlns="964ac87d-ee9f-445a-856c-d1bb75df95c2">
      <Terms xmlns="http://schemas.microsoft.com/office/infopath/2007/PartnerControls"/>
    </TaxKeywordTaxHTField>
    <ST_x0020_OrganizationTaxHTField0 xmlns="6582ad93-4aeb-4902-a4d4-27512afa6c03">
      <Terms xmlns="http://schemas.microsoft.com/office/infopath/2007/PartnerControls"/>
    </ST_x0020_OrganizationTaxHTField0>
    <TaxCatchAll xmlns="964ac87d-ee9f-445a-856c-d1bb75df95c2">
      <Value>1924</Value>
      <Value>3704</Value>
      <Value>370</Value>
    </TaxCatchAll>
    <Doc_x0020_Date xmlns="6582ad93-4aeb-4902-a4d4-27512afa6c03">2012-06-13T22:00:00+00:00</Doc_x0020_Date>
    <Sub_x0020_TopicTaxHTField0 xmlns="6582ad93-4aeb-4902-a4d4-27512afa6c03">
      <Terms xmlns="http://schemas.microsoft.com/office/infopath/2007/PartnerControls">
        <TermInfo xmlns="http://schemas.microsoft.com/office/infopath/2007/PartnerControls">
          <TermName xmlns="http://schemas.microsoft.com/office/infopath/2007/PartnerControls">Brand</TermName>
          <TermId xmlns="http://schemas.microsoft.com/office/infopath/2007/PartnerControls">7490f855-a292-4b62-a7df-ddc0653ccc7d</TermId>
        </TermInfo>
      </Terms>
    </Sub_x0020_TopicTaxHTField0>
    <RoutingRuleDescription xmlns="http://schemas.microsoft.com/sharepoint/v3" xsi:nil="true"/>
    <TopicsTaxHTField0 xmlns="6582ad93-4aeb-4902-a4d4-27512afa6c03">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ade3b626-90ec-4a55-afa8-3dce1f1a774f</TermId>
        </TermInfo>
      </Terms>
    </TopicsTaxHTField0>
    <PublishingContact xmlns="http://schemas.microsoft.com/sharepoint/v3">
      <UserInfo>
        <DisplayName>Delphine RABASTE</DisplayName>
        <AccountId>93</AccountId>
        <AccountType/>
      </UserInfo>
    </PublishingContact>
    <AverageRating xmlns="http://schemas.microsoft.com/sharepoint/v3" xsi:nil="true"/>
    <Display_x0020_on_x0020_page xmlns="3f89eac4-a548-4f18-9b01-6aea538e80e1">Yes</Display_x0020_on_x0020_page>
    <ST_x0020_LocationTaxHTField0 xmlns="6582ad93-4aeb-4902-a4d4-27512afa6c03">
      <Terms xmlns="http://schemas.microsoft.com/office/infopath/2007/PartnerControls"/>
    </ST_x0020_LocationTaxHTField0>
  </documentManagement>
</p:properties>
</file>

<file path=customXml/item5.xml><?xml version="1.0" encoding="utf-8"?>
<ct:contentTypeSchema xmlns:ct="http://schemas.microsoft.com/office/2006/metadata/contentType" xmlns:ma="http://schemas.microsoft.com/office/2006/metadata/properties/metaAttributes" ct:_="" ma:_="" ma:contentTypeName="ST Document" ma:contentTypeID="0x01010039668769A69D98409B120A8F0C997A1300750D0261E1EFCC46A9FBC9BE55ECD7AB" ma:contentTypeVersion="88" ma:contentTypeDescription="Used to describe any document (pdf, word, excel...) uploaded in BeST." ma:contentTypeScope="" ma:versionID="b68ac48777b898565363b20612b14dac">
  <xsd:schema xmlns:xsd="http://www.w3.org/2001/XMLSchema" xmlns:xs="http://www.w3.org/2001/XMLSchema" xmlns:p="http://schemas.microsoft.com/office/2006/metadata/properties" xmlns:ns1="http://schemas.microsoft.com/sharepoint/v3" xmlns:ns2="964ac87d-ee9f-445a-856c-d1bb75df95c2" xmlns:ns3="6582ad93-4aeb-4902-a4d4-27512afa6c03" xmlns:ns4="3f89eac4-a548-4f18-9b01-6aea538e80e1" targetNamespace="http://schemas.microsoft.com/office/2006/metadata/properties" ma:root="true" ma:fieldsID="6a1cffcc2618f0db1040521ac672a989" ns1:_="" ns2:_="" ns3:_="" ns4:_="">
    <xsd:import namespace="http://schemas.microsoft.com/sharepoint/v3"/>
    <xsd:import namespace="964ac87d-ee9f-445a-856c-d1bb75df95c2"/>
    <xsd:import namespace="6582ad93-4aeb-4902-a4d4-27512afa6c03"/>
    <xsd:import namespace="3f89eac4-a548-4f18-9b01-6aea538e80e1"/>
    <xsd:element name="properties">
      <xsd:complexType>
        <xsd:sequence>
          <xsd:element name="documentManagement">
            <xsd:complexType>
              <xsd:all>
                <xsd:element ref="ns3:Doc_x0020_Date" minOccurs="0"/>
                <xsd:element ref="ns1:PublishingContact" minOccurs="0"/>
                <xsd:element ref="ns1:RatingCount" minOccurs="0"/>
                <xsd:element ref="ns3:TopicsTaxHTField0" minOccurs="0"/>
                <xsd:element ref="ns3:ST_x0020_OrganizationTaxHTField0" minOccurs="0"/>
                <xsd:element ref="ns2:TaxCatchAll" minOccurs="0"/>
                <xsd:element ref="ns2:TaxCatchAllLabel" minOccurs="0"/>
                <xsd:element ref="ns2:hfd4f7438eb64b4fb2740c42c2d09f06" minOccurs="0"/>
                <xsd:element ref="ns2:TaxKeywordTaxHTField" minOccurs="0"/>
                <xsd:element ref="ns3:Sub_x0020_TopicTaxHTField0" minOccurs="0"/>
                <xsd:element ref="ns1:RoutingRuleDescription" minOccurs="0"/>
                <xsd:element ref="ns1:AverageRating" minOccurs="0"/>
                <xsd:element ref="ns4:Display_x0020_on_x0020_page" minOccurs="0"/>
                <xsd:element ref="ns3:ST_x0020_Lo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4" nillable="true" ma:displayName="Contact" ma:description="Contact is the owner of this documen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Count" ma:index="10" nillable="true" ma:displayName="Number of Ratings" ma:decimals="0" ma:description="Number of ratings submitted" ma:internalName="RatingCount" ma:readOnly="true">
      <xsd:simpleType>
        <xsd:restriction base="dms:Number"/>
      </xsd:simpleType>
    </xsd:element>
    <xsd:element name="RoutingRuleDescription" ma:index="23" nillable="true" ma:displayName="Description" ma:hidden="true" ma:internalName="RoutingRuleDescription" ma:readOnly="false">
      <xsd:simpleType>
        <xsd:restriction base="dms:Text">
          <xsd:maxLength value="255"/>
        </xsd:restriction>
      </xsd:simpleType>
    </xsd:element>
    <xsd:element name="AverageRating" ma:index="24"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64ac87d-ee9f-445a-856c-d1bb75df95c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6bceff6-33bb-4733-a942-2cfb09fbfc9e}" ma:internalName="TaxCatchAll" ma:showField="CatchAllData" ma:web="6582ad93-4aeb-4902-a4d4-27512afa6c03">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36bceff6-33bb-4733-a942-2cfb09fbfc9e}" ma:internalName="TaxCatchAllLabel" ma:readOnly="true" ma:showField="CatchAllDataLabel" ma:web="6582ad93-4aeb-4902-a4d4-27512afa6c03">
      <xsd:complexType>
        <xsd:complexContent>
          <xsd:extension base="dms:MultiChoiceLookup">
            <xsd:sequence>
              <xsd:element name="Value" type="dms:Lookup" maxOccurs="unbounded" minOccurs="0" nillable="true"/>
            </xsd:sequence>
          </xsd:extension>
        </xsd:complexContent>
      </xsd:complexType>
    </xsd:element>
    <xsd:element name="hfd4f7438eb64b4fb2740c42c2d09f06" ma:index="20" nillable="true" ma:taxonomy="true" ma:internalName="hfd4f7438eb64b4fb2740c42c2d09f06" ma:taxonomyFieldName="DSDocumentType" ma:displayName="Document Type" ma:readOnly="false" ma:default="" ma:fieldId="{1fd4f743-8eb6-4b4f-b274-0c42c2d09f06}" ma:sspId="a12e1b27-6b38-47db-a67e-1057ebfcf6e5" ma:termSetId="98d0e228-a6d9-4875-9099-4af89339c456"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Free Keywords" ma:readOnly="false" ma:fieldId="{23f27201-bee3-471e-b2e7-b64fd8b7ca38}" ma:taxonomyMulti="true" ma:sspId="a12e1b27-6b38-47db-a67e-1057ebfcf6e5"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82ad93-4aeb-4902-a4d4-27512afa6c03" elementFormDefault="qualified">
    <xsd:import namespace="http://schemas.microsoft.com/office/2006/documentManagement/types"/>
    <xsd:import namespace="http://schemas.microsoft.com/office/infopath/2007/PartnerControls"/>
    <xsd:element name="Doc_x0020_Date" ma:index="3" nillable="true" ma:displayName="Doc Date" ma:default="[today]" ma:description="The date the document was created, may be before it was added to the intranet – Publish date by source" ma:format="DateOnly" ma:internalName="Doc_x0020_Date" ma:readOnly="false">
      <xsd:simpleType>
        <xsd:restriction base="dms:DateTime"/>
      </xsd:simpleType>
    </xsd:element>
    <xsd:element name="TopicsTaxHTField0" ma:index="11" nillable="true" ma:taxonomy="true" ma:internalName="TopicsTaxHTField0" ma:taxonomyFieldName="Topics" ma:displayName="Topics" ma:default="370;#Communications|ade3b626-90ec-4a55-afa8-3dce1f1a774f" ma:fieldId="{610ffa5b-5a6a-4efc-b4be-eb3b14757419}" ma:taxonomyMulti="true" ma:sspId="a12e1b27-6b38-47db-a67e-1057ebfcf6e5" ma:termSetId="dda47d19-ea03-4cd0-8c67-bf9c4d977c37" ma:anchorId="00000000-0000-0000-0000-000000000000" ma:open="false" ma:isKeyword="false">
      <xsd:complexType>
        <xsd:sequence>
          <xsd:element ref="pc:Terms" minOccurs="0" maxOccurs="1"/>
        </xsd:sequence>
      </xsd:complexType>
    </xsd:element>
    <xsd:element name="ST_x0020_OrganizationTaxHTField0" ma:index="14" nillable="true" ma:taxonomy="true" ma:internalName="ST_x0020_OrganizationTaxHTField0" ma:taxonomyFieldName="ST_x0020_Organization" ma:displayName="Organization" ma:default="213;#Corporate External Communication|d56e3934-ef99-4c87-917c-9bec4b0cde5e" ma:fieldId="{472e535c-1c33-4ec5-bdee-a8a50b1efb43}" ma:sspId="a12e1b27-6b38-47db-a67e-1057ebfcf6e5" ma:termSetId="5fb73391-bc73-403d-835d-9528267d581d" ma:anchorId="00000000-0000-0000-0000-000000000000" ma:open="false" ma:isKeyword="false">
      <xsd:complexType>
        <xsd:sequence>
          <xsd:element ref="pc:Terms" minOccurs="0" maxOccurs="1"/>
        </xsd:sequence>
      </xsd:complexType>
    </xsd:element>
    <xsd:element name="Sub_x0020_TopicTaxHTField0" ma:index="22" nillable="true" ma:taxonomy="true" ma:internalName="Sub_x0020_TopicTaxHTField0" ma:taxonomyFieldName="Sub_x0020_Topic" ma:displayName="Sub Topic" ma:default="1924;#Brand|7490f855-a292-4b62-a7df-ddc0653ccc7d" ma:fieldId="{bea9e6ae-f6d0-43d5-a2e9-c84cf8c5c0ac}" ma:taxonomyMulti="true" ma:sspId="a12e1b27-6b38-47db-a67e-1057ebfcf6e5" ma:termSetId="7d96229c-c735-45eb-8c34-e405a1ed61e8" ma:anchorId="00000000-0000-0000-0000-000000000000" ma:open="false" ma:isKeyword="false">
      <xsd:complexType>
        <xsd:sequence>
          <xsd:element ref="pc:Terms" minOccurs="0" maxOccurs="1"/>
        </xsd:sequence>
      </xsd:complexType>
    </xsd:element>
    <xsd:element name="ST_x0020_LocationTaxHTField0" ma:index="27" nillable="true" ma:taxonomy="true" ma:internalName="ST_x0020_LocationTaxHTField0" ma:taxonomyFieldName="ST_x0020_Location" ma:displayName="ST Location" ma:readOnly="false" ma:default="" ma:fieldId="{4e6b0feb-7548-4b75-854c-d9853709e867}" ma:taxonomyMulti="true" ma:sspId="a12e1b27-6b38-47db-a67e-1057ebfcf6e5" ma:termSetId="c2c89d8b-afae-42c7-94ac-5ea12218274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89eac4-a548-4f18-9b01-6aea538e80e1" elementFormDefault="qualified">
    <xsd:import namespace="http://schemas.microsoft.com/office/2006/documentManagement/types"/>
    <xsd:import namespace="http://schemas.microsoft.com/office/infopath/2007/PartnerControls"/>
    <xsd:element name="Display_x0020_on_x0020_page" ma:index="26" nillable="true" ma:displayName="Display on page" ma:format="Dropdown" ma:internalName="Display_x0020_on_x0020_page">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CB9E5-1547-4AEC-BB06-4FAE6CD69F0A}">
  <ds:schemaRefs>
    <ds:schemaRef ds:uri="http://schemas.microsoft.com/sharepoint/v3/contenttype/forms"/>
  </ds:schemaRefs>
</ds:datastoreItem>
</file>

<file path=customXml/itemProps3.xml><?xml version="1.0" encoding="utf-8"?>
<ds:datastoreItem xmlns:ds="http://schemas.openxmlformats.org/officeDocument/2006/customXml" ds:itemID="{32388F19-95A1-4429-A70C-1141072C52DE}">
  <ds:schemaRefs>
    <ds:schemaRef ds:uri="http://schemas.openxmlformats.org/officeDocument/2006/bibliography"/>
  </ds:schemaRefs>
</ds:datastoreItem>
</file>

<file path=customXml/itemProps4.xml><?xml version="1.0" encoding="utf-8"?>
<ds:datastoreItem xmlns:ds="http://schemas.openxmlformats.org/officeDocument/2006/customXml" ds:itemID="{5CCD5209-D0B1-4A72-BCE4-E0E206E3E153}">
  <ds:schemaRefs>
    <ds:schemaRef ds:uri="http://schemas.microsoft.com/office/2006/metadata/properties"/>
    <ds:schemaRef ds:uri="http://schemas.microsoft.com/office/infopath/2007/PartnerControls"/>
    <ds:schemaRef ds:uri="964ac87d-ee9f-445a-856c-d1bb75df95c2"/>
    <ds:schemaRef ds:uri="6582ad93-4aeb-4902-a4d4-27512afa6c03"/>
    <ds:schemaRef ds:uri="http://schemas.microsoft.com/sharepoint/v3"/>
    <ds:schemaRef ds:uri="3f89eac4-a548-4f18-9b01-6aea538e80e1"/>
  </ds:schemaRefs>
</ds:datastoreItem>
</file>

<file path=customXml/itemProps5.xml><?xml version="1.0" encoding="utf-8"?>
<ds:datastoreItem xmlns:ds="http://schemas.openxmlformats.org/officeDocument/2006/customXml" ds:itemID="{FC124907-46C5-4EB1-B1CC-E25E5A952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ac87d-ee9f-445a-856c-d1bb75df95c2"/>
    <ds:schemaRef ds:uri="6582ad93-4aeb-4902-a4d4-27512afa6c03"/>
    <ds:schemaRef ds:uri="3f89eac4-a548-4f18-9b01-6aea538e8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 template_blank.dotx</Template>
  <TotalTime>2291</TotalTime>
  <Pages>7</Pages>
  <Words>1444</Words>
  <Characters>8233</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Phio Usage</vt:lpstr>
      <vt:lpstr/>
    </vt:vector>
  </TitlesOfParts>
  <Company>ST Microelectronics</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Phio Usage</dc:title>
  <dc:subject>A short introduction to phio options</dc:subject>
  <dc:creator>Christophe LUGAND</dc:creator>
  <cp:keywords/>
  <cp:lastModifiedBy>Christophe LUGAND</cp:lastModifiedBy>
  <cp:revision>38</cp:revision>
  <cp:lastPrinted>2012-03-27T08:13:00Z</cp:lastPrinted>
  <dcterms:created xsi:type="dcterms:W3CDTF">2018-10-04T11:50:00Z</dcterms:created>
  <dcterms:modified xsi:type="dcterms:W3CDTF">2021-01-27T12:35:00Z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0x01010039668769A69D98409B120A8F0C997A1300750D0261E1EFCC46A9FBC9BE55ECD7AB</vt:lpwstr>
  </property>
  <property fmtid="{D5CDD505-2E9C-101B-9397-08002B2CF9AE}" pid="3" name="TaxKeyword">
    <vt:lpwstr/>
  </property>
  <property fmtid="{D5CDD505-2E9C-101B-9397-08002B2CF9AE}" pid="4" name="Sub Topic">
    <vt:lpwstr>1924;#Brand|7490f855-a292-4b62-a7df-ddc0653ccc7d</vt:lpwstr>
  </property>
  <property fmtid="{D5CDD505-2E9C-101B-9397-08002B2CF9AE}" pid="5" name="Topics">
    <vt:lpwstr>370;#Communications|ade3b626-90ec-4a55-afa8-3dce1f1a774f</vt:lpwstr>
  </property>
  <property fmtid="{D5CDD505-2E9C-101B-9397-08002B2CF9AE}" pid="6" name="DSDocumentType">
    <vt:lpwstr>3704;#Template|7440dd85-48b0-4e78-88b2-15e4cd19a90a</vt:lpwstr>
  </property>
</Properties>
</file>